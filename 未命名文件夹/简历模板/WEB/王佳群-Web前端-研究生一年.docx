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10795</wp:posOffset>
                </wp:positionV>
                <wp:extent cx="2753995" cy="259080"/>
                <wp:effectExtent l="0" t="0" r="0" b="0"/>
                <wp:wrapNone/>
                <wp:docPr id="11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86" cy="259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7pt;margin-top:0.85pt;height:20.4pt;width:216.85pt;z-index:251623424;mso-width-relative:page;mso-height-relative:page;" filled="f" stroked="f" coordsize="21600,21600" o:gfxdata="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gxPPRNUAAAAIAQAADwAAAAAAAAAB&#10;ACAAAAAiAAAAZHJzL2Rvd25yZXYueG1sUEsBAhQAFAAAAAgAh07iQF7PRayhAQAAEgMAAA4AAAAA&#10;AAAAAQAgAAAAJ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14605</wp:posOffset>
                </wp:positionV>
                <wp:extent cx="4705985" cy="259080"/>
                <wp:effectExtent l="0" t="0" r="18415" b="7620"/>
                <wp:wrapNone/>
                <wp:docPr id="117" name="任意多边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.15pt;height:20.4pt;width:370.55pt;z-index:251620352;v-text-anchor:middle;mso-width-relative:page;mso-height-relative:page;" fillcolor="#4A4E59" filled="t" stroked="f" coordsize="4706252,259229" o:gfxdata="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DBwZ9O&#10;1gAAAAgBAAAPAAAAAAAAAAEAIAAAACIAAABkcnMvZG93bnJldi54bWxQSwECFAAUAAAACACHTuJA&#10;MB6WCyQEAACzDwAADgAAAAAAAAABACAAAAAlAQAAZHJzL2Uyb0RvYy54bWxQSwUGAAAAAAYABgBZ&#10;AQAAuwcAAAAA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15240</wp:posOffset>
                </wp:positionV>
                <wp:extent cx="227330" cy="259080"/>
                <wp:effectExtent l="0" t="0" r="1270" b="7620"/>
                <wp:wrapNone/>
                <wp:docPr id="118" name="平行四边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.2pt;height:20.4pt;width:17.9pt;z-index:251621376;v-text-anchor:middle;mso-width-relative:page;mso-height-relative:page;" fillcolor="#2192BC" filled="t" stroked="f" coordsize="21600,21600" o:gfxdata="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l7Yz2AAAAAgBAAAPAAAAAAAAAAEAIAAAACIAAABkcnMv&#10;ZG93bnJldi54bWxQSwECFAAUAAAACACHTuJABZxRuwMCAADHAwAADgAAAAAAAAABACAAAAAnAQAA&#10;ZHJzL2Uyb0RvYy54bWxQSwUGAAAAAAYABgBZAQAAnAUAAAAA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15240</wp:posOffset>
                </wp:positionV>
                <wp:extent cx="227330" cy="259080"/>
                <wp:effectExtent l="0" t="0" r="1270" b="7620"/>
                <wp:wrapNone/>
                <wp:docPr id="120" name="平行四边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.2pt;height:20.4pt;width:17.9pt;z-index:251657216;v-text-anchor:middle;mso-width-relative:page;mso-height-relative:page;" fillcolor="#4A4E59" filled="t" stroked="f" coordsize="21600,21600" o:gfxdata="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7gMoXWAAAACAEAAA8AAAAA&#10;AAAAAQAgAAAAIgAAAGRycy9kb3ducmV2LnhtbFBLAQIUABQAAAAIAIdO4kChwb/iFgIAAO8DAAAO&#10;AAAAAAAAAAEAIAAAACUBAABkcnMvZTJvRG9jLnhtbFBLBQYAAAAABgAGAFkBAACtBQAAAAA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43904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-967740</wp:posOffset>
            </wp:positionV>
            <wp:extent cx="7546975" cy="10696575"/>
            <wp:effectExtent l="0" t="0" r="0" b="9525"/>
            <wp:wrapNone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206375</wp:posOffset>
            </wp:positionV>
            <wp:extent cx="1050925" cy="1527810"/>
            <wp:effectExtent l="0" t="0" r="0" b="0"/>
            <wp:wrapNone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527810"/>
                    </a:xfrm>
                    <a:prstGeom prst="rect">
                      <a:avLst/>
                    </a:prstGeom>
                    <a:grpFill/>
                    <a:ln w="571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-1198880</wp:posOffset>
                </wp:positionH>
                <wp:positionV relativeFrom="paragraph">
                  <wp:posOffset>-910590</wp:posOffset>
                </wp:positionV>
                <wp:extent cx="7672705" cy="10759440"/>
                <wp:effectExtent l="0" t="0" r="4445" b="381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4pt;margin-top:-71.7pt;height:847.2pt;width:604.15pt;z-index:-251673600;v-text-anchor:middle;mso-width-relative:page;mso-height-relative:page;" fillcolor="#FFFFFF [3212]" filled="t" stroked="f" coordsize="21600,21600" o:gfxdata="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k7KNNwAAAAP&#10;AQAADwAAAAAAAAABACAAAAAiAAAAZHJzL2Rvd25yZXYueG1sUEsBAhQAFAAAAAgAh07iQCr+prtR&#10;AgAAgw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4090670</wp:posOffset>
                </wp:positionV>
                <wp:extent cx="2993390" cy="304800"/>
                <wp:effectExtent l="0" t="0" r="0" b="0"/>
                <wp:wrapNone/>
                <wp:docPr id="127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2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专业技能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Professional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7pt;margin-top:322.1pt;height:24pt;width:235.7pt;z-index:251635712;mso-width-relative:page;mso-height-relative:page;" filled="f" stroked="f" coordsize="21600,21600" o:gfxdata="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8eQBLYAAAACwEAAA8AAAAA&#10;AAAAAQAgAAAAIgAAAGRycy9kb3ducmV2LnhtbFBLAQIUABQAAAAIAIdO4kBe2tbdogEAABM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专业技能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1586865</wp:posOffset>
                </wp:positionV>
                <wp:extent cx="2939415" cy="228600"/>
                <wp:effectExtent l="0" t="0" r="0" b="0"/>
                <wp:wrapNone/>
                <wp:docPr id="12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7pt;margin-top:124.95pt;height:18pt;width:231.45pt;z-index:251618304;mso-width-relative:page;mso-height-relative:page;" filled="f" stroked="f" coordsize="21600,21600" o:gfxdata="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TI6DNgAAAALAQAADwAAAAAA&#10;AAABACAAAAAiAAAAZHJzL2Rvd25yZXYueG1sUEsBAhQAFAAAAAgAh07iQHyRaAmhAQAAEw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407670</wp:posOffset>
                </wp:positionV>
                <wp:extent cx="5049520" cy="756285"/>
                <wp:effectExtent l="0" t="0" r="0" b="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476" cy="756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 xml:space="preserve">2010.9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2014.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6 南京农业大学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vertAlign w:val="subscript"/>
                              </w:rPr>
                              <w:t>(2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  <w:vertAlign w:val="subscript"/>
                              </w:rPr>
                              <w:t>11工程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vertAlign w:val="subscript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自动化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720"/>
                              </w:tabs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 xml:space="preserve">.9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.6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 xml:space="preserve"> 南京农业大学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vertAlign w:val="subscript"/>
                              </w:rPr>
                              <w:t>(2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  <w:vertAlign w:val="subscript"/>
                              </w:rPr>
                              <w:t>11工程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vertAlign w:val="subscript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 xml:space="preserve"> 计算机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 xml:space="preserve">分子辅助设计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研究生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05pt;margin-top:32.1pt;height:59.55pt;width:397.6pt;z-index:251637760;mso-width-relative:page;mso-height-relative:page;" filled="f" stroked="f" coordsize="21600,21600" o:gfxdata="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dpo0e2wAAAAoBAAAPAAAAAAAAAAEAIAAAACIAAABkcnMvZG93&#10;bnJldi54bWxQSwECFAAUAAAACACHTuJAf9DbKosBAADw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 xml:space="preserve">2010.9 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2014.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6 南京农业大学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vertAlign w:val="subscript"/>
                        </w:rPr>
                        <w:t>(2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  <w:vertAlign w:val="subscript"/>
                        </w:rPr>
                        <w:t>11工程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vertAlign w:val="subscript"/>
                        </w:rPr>
                        <w:t>大学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  <w:vertAlign w:val="subscript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自动化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720"/>
                        </w:tabs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 xml:space="preserve">.9 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.6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 xml:space="preserve"> 南京农业大学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vertAlign w:val="subscript"/>
                        </w:rPr>
                        <w:t>(2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  <w:vertAlign w:val="subscript"/>
                        </w:rPr>
                        <w:t>11工程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vertAlign w:val="subscript"/>
                        </w:rPr>
                        <w:t>大学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  <w:vertAlign w:val="subscript"/>
                        </w:rPr>
                        <w:t>)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 xml:space="preserve"> 计算机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 xml:space="preserve">分子辅助设计 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研究生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1588135</wp:posOffset>
                </wp:positionV>
                <wp:extent cx="227330" cy="259080"/>
                <wp:effectExtent l="0" t="0" r="1270" b="7620"/>
                <wp:wrapNone/>
                <wp:docPr id="122" name="平行四边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25.05pt;height:20.4pt;width:17.9pt;z-index:251616256;v-text-anchor:middle;mso-width-relative:page;mso-height-relative:page;" fillcolor="#2192BC" filled="t" stroked="f" coordsize="21600,21600" o:gfxdata="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eTVE/aAAAACwEAAA8AAAAAAAAAAQAgAAAAIgAAAGRy&#10;cy9kb3ducmV2LnhtbFBLAQIUABQAAAAIAIdO4kA/kwSvAwIAAMcDAAAOAAAAAAAAAAEAIAAAACkB&#10;AABkcnMvZTJvRG9jLnhtbFBLBQYAAAAABgAGAFkBAACeBQAAAAA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1587500</wp:posOffset>
                </wp:positionV>
                <wp:extent cx="4705985" cy="259080"/>
                <wp:effectExtent l="0" t="0" r="18415" b="7620"/>
                <wp:wrapNone/>
                <wp:docPr id="121" name="任意多边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25pt;height:20.4pt;width:370.55pt;z-index:251614208;v-text-anchor:middle;mso-width-relative:page;mso-height-relative:page;" fillcolor="#4A4E59" filled="t" stroked="f" coordsize="4706252,259229" o:gfxdata="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FG4&#10;+yjYAAAACwEAAA8AAAAAAAAAAQAgAAAAIgAAAGRycy9kb3ducmV2LnhtbFBLAQIUABQAAAAIAIdO&#10;4kDJCs7lJAQAALMPAAAOAAAAAAAAAAEAIAAAACcBAABkcnMvZTJvRG9jLnhtbFBLBQYAAAAABgAG&#10;AFkBAAC9BwAAAAA=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1588135</wp:posOffset>
                </wp:positionV>
                <wp:extent cx="227330" cy="259080"/>
                <wp:effectExtent l="0" t="0" r="1270" b="7620"/>
                <wp:wrapNone/>
                <wp:docPr id="124" name="平行四边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25.05pt;height:20.4pt;width:17.9pt;z-index:251619328;v-text-anchor:middle;mso-width-relative:page;mso-height-relative:page;" fillcolor="#4A4E59" filled="t" stroked="f" coordsize="21600,21600" o:gfxdata="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LwQc3YAAAACwEAAA8A&#10;AAAAAAAAAQAgAAAAIgAAAGRycy9kb3ducmV2LnhtbFBLAQIUABQAAAAIAIdO4kANIr5gFwIAAO8D&#10;AAAOAAAAAAAAAAEAIAAAACcBAABkcnMvZTJvRG9jLnhtbFBLBQYAAAAABgAGAFkBAACwBQAAAAA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1866265</wp:posOffset>
                </wp:positionV>
                <wp:extent cx="4860290" cy="2004060"/>
                <wp:effectExtent l="0" t="0" r="0" b="0"/>
                <wp:wrapNone/>
                <wp:docPr id="1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2003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.1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 xml:space="preserve">       长春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正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 xml:space="preserve">飞科技有限公司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 xml:space="preserve">     W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eb前端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根据项目经理要求完成前端页面和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业务逻辑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的编写；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运用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ootstrap和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ngular框架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以及jQuery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库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完成PC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及移动端开发；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配合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后台工程师完成数据交互绑定；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网站的日常维护与内容更新。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0.65pt;margin-top:146.95pt;height:157.8pt;width:382.7pt;z-index:251638784;v-text-anchor:middle;mso-width-relative:page;mso-height-relative:page;" filled="f" stroked="f" coordsize="21600,21600" o:gfxdata="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7YFA1wAAAAsBAAAPAAAAAAAAAAEAIAAAACIAAABkcnMvZG93bnJldi54bWxQSwECFAAU&#10;AAAACACHTuJA36pF7vIBAADXAwAADgAAAAAAAAABACAAAAAm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.1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 xml:space="preserve">       长春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正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 xml:space="preserve">飞科技有限公司   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 xml:space="preserve">     W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eb前端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工程师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根据项目经理要求完成前端页面和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业务逻辑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的编写；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运用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B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ootstrap和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A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ngular框架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以及jQuery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库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完成PC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端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及移动端开发；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配合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后台工程师完成数据交互绑定；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网站的日常维护与内容更新。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4760595</wp:posOffset>
                </wp:positionV>
                <wp:extent cx="4858385" cy="4210685"/>
                <wp:effectExtent l="0" t="0" r="0" b="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385" cy="42104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TML/CSS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熟练使用HTML/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CSS进行网页布局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TML5/CSS3特性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JavaScript：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熟练使用原生JavaScript及了解ES6中的新特性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jQuery：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熟悉使用jQuery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及jQuery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UI插件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、JSON：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异步请求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、JSON数据处理以及JSONP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跨域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请求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Bootstrap：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熟悉使用CSS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Bootstrap进行页面布局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Angular 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、V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ue.js 2.x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熟悉前端框架进行SPA开发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熟悉Node.js开发环境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Less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.js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熟悉CSS预处理语言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自动化工作流G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ulp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NPM、G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it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熟练使用包管理工具及代码管理工具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熟悉PHP的AJAX及对数据库的操作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熟悉MySQL作为后台数据库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 xml:space="preserve">dobe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hotoshop软件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的使用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374.85pt;height:331.55pt;width:382.55pt;z-index:251639808;mso-width-relative:page;mso-height-relative:page;" filled="f" stroked="f" coordsize="21600,21600" o:gfxdata="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uTrYptwAAAAMAQAADwAAAAAAAAABACAAAAAiAAAAZHJzL2Rv&#10;d25yZXYueG1sUEsBAhQAFAAAAAgAh07iQGZPP5qLAQAA8QIAAA4AAAAAAAAAAQAgAAAAKw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TML/CSS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熟练使用HTML/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CSS进行网页布局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TML5/CSS3特性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JavaScript：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熟练使用原生JavaScript及了解ES6中的新特性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jQuery：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熟悉使用jQuery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及jQuery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UI插件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、JSON：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Ajax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异步请求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、JSON数据处理以及JSONP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跨域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请求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Bootstrap：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熟悉使用CSS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框架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Bootstrap进行页面布局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Angular 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、V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ue.js 2.x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熟悉前端框架进行SPA开发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熟悉Node.js开发环境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Less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.js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熟悉CSS预处理语言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自动化工作流G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ulp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NPM、G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it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熟练使用包管理工具及代码管理工具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熟悉PHP的AJAX及对数据库的操作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熟悉MySQL作为后台数据库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PS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 xml:space="preserve">dobe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hotoshop软件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的使用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4101465</wp:posOffset>
                </wp:positionV>
                <wp:extent cx="227330" cy="259080"/>
                <wp:effectExtent l="0" t="0" r="1270" b="7620"/>
                <wp:wrapNone/>
                <wp:docPr id="126" name="平行四边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22.95pt;height:20.4pt;width:17.9pt;z-index:251624448;v-text-anchor:middle;mso-width-relative:page;mso-height-relative:page;" fillcolor="#2192BC" filled="t" stroked="f" coordsize="21600,21600" o:gfxdata="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vt5wjaAAAACwEAAA8AAAAAAAAAAQAgAAAAIgAAAGRy&#10;cy9kb3ducmV2LnhtbFBLAQIUABQAAAAIAIdO4kAzCwZJAwIAAMcDAAAOAAAAAAAAAAEAIAAAACkB&#10;AABkcnMvZTJvRG9jLnhtbFBLBQYAAAAABgAGAFkBAACeBQAAAAA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4097655</wp:posOffset>
                </wp:positionV>
                <wp:extent cx="4705985" cy="259080"/>
                <wp:effectExtent l="0" t="0" r="18415" b="7620"/>
                <wp:wrapNone/>
                <wp:docPr id="125" name="任意多边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22.65pt;height:20.4pt;width:370.55pt;z-index:251622400;v-text-anchor:middle;mso-width-relative:page;mso-height-relative:page;" fillcolor="#4A4E59" filled="t" stroked="f" coordsize="4706252,259229" o:gfxdata="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eN+x&#10;o9gAAAALAQAADwAAAAAAAAABACAAAAAiAAAAZHJzL2Rvd25yZXYueG1sUEsBAhQAFAAAAAgAh07i&#10;QGJfLCojBAAAsw8AAA4AAAAAAAAAAQAgAAAAJwEAAGRycy9lMm9Eb2MueG1sUEsFBgAAAAAGAAYA&#10;WQEAALwHAAAAAA==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4097655</wp:posOffset>
                </wp:positionV>
                <wp:extent cx="227330" cy="259080"/>
                <wp:effectExtent l="0" t="0" r="1270" b="7620"/>
                <wp:wrapNone/>
                <wp:docPr id="128" name="平行四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22.65pt;height:20.4pt;width:17.9pt;z-index:251686912;v-text-anchor:middle;mso-width-relative:page;mso-height-relative:page;" fillcolor="#4A4E59" filled="t" stroked="f" coordsize="21600,21600" o:gfxdata="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AAZEdgAAAALAQAADwAA&#10;AAAAAAABACAAAAAiAAAAZHJzL2Rvd25yZXYueG1sUEsBAhQAFAAAAAgAh07iQLgAzT0WAgAA7wMA&#10;AA4AAAAAAAAAAQAgAAAAJwEAAGRycy9lMm9Eb2MueG1sUEsFBgAAAAAGAAYAWQEAAK8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3764280</wp:posOffset>
                </wp:positionV>
                <wp:extent cx="1736090" cy="2876550"/>
                <wp:effectExtent l="0" t="0" r="0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2876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both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出生年月：1991.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both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男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both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民族：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both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18751909600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both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wangjiaqun9600@163.com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both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所在地：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南京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both"/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QQ：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250402414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5pt;margin-top:296.4pt;height:226.5pt;width:136.7pt;z-index:251646976;mso-width-relative:page;mso-height-relative:page;" filled="f" stroked="f" coordsize="21600,21600" o:gfxdata="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Ki26bPdAAAADQEAAA8AAAAAAAAAAQAgAAAAIgAAAGRycy9k&#10;b3ducmV2LnhtbFBLAQIUABQAAAAIAIdO4kCeWuCaiwEAAPE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both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出生年月：1991.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 xml:space="preserve">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both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男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both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民族：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汉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both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18751909600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both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wangjiaqun9600@163.com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both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所在地：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南京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both"/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QQ：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250402414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3928110</wp:posOffset>
                </wp:positionV>
                <wp:extent cx="221615" cy="2552700"/>
                <wp:effectExtent l="0" t="0" r="762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332" cy="2552700"/>
                          <a:chOff x="2366" y="5114"/>
                          <a:chExt cx="310" cy="3569"/>
                        </a:xfrm>
                      </wpg:grpSpPr>
                      <wpg:grpSp>
                        <wpg:cNvPr id="96" name="组合 28"/>
                        <wpg:cNvGrpSpPr/>
                        <wpg:grpSpPr>
                          <a:xfrm>
                            <a:off x="2366" y="6746"/>
                            <a:ext cx="311" cy="311"/>
                            <a:chOff x="0" y="0"/>
                            <a:chExt cx="197485" cy="197485"/>
                          </a:xfrm>
                        </wpg:grpSpPr>
                        <wps:wsp>
                          <wps:cNvPr id="97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1668 w 123"/>
                                <a:gd name="T1" fmla="*/ 96632 h 114"/>
                                <a:gd name="T2" fmla="*/ 105990 w 123"/>
                                <a:gd name="T3" fmla="*/ 77684 h 114"/>
                                <a:gd name="T4" fmla="*/ 83278 w 123"/>
                                <a:gd name="T5" fmla="*/ 73895 h 114"/>
                                <a:gd name="T6" fmla="*/ 56780 w 123"/>
                                <a:gd name="T7" fmla="*/ 63474 h 114"/>
                                <a:gd name="T8" fmla="*/ 44478 w 123"/>
                                <a:gd name="T9" fmla="*/ 34105 h 114"/>
                                <a:gd name="T10" fmla="*/ 40693 w 123"/>
                                <a:gd name="T11" fmla="*/ 12316 h 114"/>
                                <a:gd name="T12" fmla="*/ 17980 w 123"/>
                                <a:gd name="T13" fmla="*/ 7579 h 114"/>
                                <a:gd name="T14" fmla="*/ 38800 w 123"/>
                                <a:gd name="T15" fmla="*/ 70105 h 114"/>
                                <a:gd name="T16" fmla="*/ 38800 w 123"/>
                                <a:gd name="T17" fmla="*/ 70105 h 114"/>
                                <a:gd name="T18" fmla="*/ 70976 w 123"/>
                                <a:gd name="T19" fmla="*/ 97579 h 114"/>
                                <a:gd name="T20" fmla="*/ 77600 w 123"/>
                                <a:gd name="T21" fmla="*/ 101368 h 114"/>
                                <a:gd name="T22" fmla="*/ 105044 w 123"/>
                                <a:gd name="T23" fmla="*/ 104211 h 114"/>
                                <a:gd name="T24" fmla="*/ 111668 w 123"/>
                                <a:gd name="T25" fmla="*/ 96632 h 114"/>
                                <a:gd name="T26" fmla="*/ 111668 w 123"/>
                                <a:gd name="T27" fmla="*/ 96632 h 114"/>
                                <a:gd name="T28" fmla="*/ 111668 w 123"/>
                                <a:gd name="T29" fmla="*/ 96632 h 114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组合 204"/>
                        <wpg:cNvGrpSpPr/>
                        <wpg:grpSpPr>
                          <a:xfrm>
                            <a:off x="2366" y="8373"/>
                            <a:ext cx="311" cy="311"/>
                            <a:chOff x="0" y="0"/>
                            <a:chExt cx="197485" cy="197485"/>
                          </a:xfrm>
                        </wpg:grpSpPr>
                        <wps:wsp>
                          <wps:cNvPr id="10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45748 w 99"/>
                                <a:gd name="T1" fmla="*/ 0 h 126"/>
                                <a:gd name="T2" fmla="*/ 0 w 99"/>
                                <a:gd name="T3" fmla="*/ 42857 h 126"/>
                                <a:gd name="T4" fmla="*/ 42088 w 99"/>
                                <a:gd name="T5" fmla="*/ 107143 h 126"/>
                                <a:gd name="T6" fmla="*/ 45748 w 99"/>
                                <a:gd name="T7" fmla="*/ 108000 h 126"/>
                                <a:gd name="T8" fmla="*/ 45748 w 99"/>
                                <a:gd name="T9" fmla="*/ 108000 h 126"/>
                                <a:gd name="T10" fmla="*/ 48493 w 99"/>
                                <a:gd name="T11" fmla="*/ 107143 h 126"/>
                                <a:gd name="T12" fmla="*/ 62217 w 99"/>
                                <a:gd name="T13" fmla="*/ 91714 h 126"/>
                                <a:gd name="T14" fmla="*/ 90581 w 99"/>
                                <a:gd name="T15" fmla="*/ 42857 h 126"/>
                                <a:gd name="T16" fmla="*/ 45748 w 99"/>
                                <a:gd name="T17" fmla="*/ 0 h 126"/>
                                <a:gd name="T18" fmla="*/ 45748 w 99"/>
                                <a:gd name="T19" fmla="*/ 61714 h 126"/>
                                <a:gd name="T20" fmla="*/ 24704 w 99"/>
                                <a:gd name="T21" fmla="*/ 42857 h 126"/>
                                <a:gd name="T22" fmla="*/ 45748 w 99"/>
                                <a:gd name="T23" fmla="*/ 23143 h 126"/>
                                <a:gd name="T24" fmla="*/ 65877 w 99"/>
                                <a:gd name="T25" fmla="*/ 42857 h 126"/>
                                <a:gd name="T26" fmla="*/ 45748 w 99"/>
                                <a:gd name="T27" fmla="*/ 61714 h 126"/>
                                <a:gd name="T28" fmla="*/ 45748 w 99"/>
                                <a:gd name="T29" fmla="*/ 61714 h 126"/>
                                <a:gd name="T30" fmla="*/ 45748 w 99"/>
                                <a:gd name="T31" fmla="*/ 61714 h 12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组合 207"/>
                        <wpg:cNvGrpSpPr/>
                        <wpg:grpSpPr>
                          <a:xfrm>
                            <a:off x="2366" y="7296"/>
                            <a:ext cx="311" cy="311"/>
                            <a:chOff x="0" y="0"/>
                            <a:chExt cx="197485" cy="197485"/>
                          </a:xfrm>
                        </wpg:grpSpPr>
                        <wps:wsp>
                          <wps:cNvPr id="103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84 h 436964"/>
                                <a:gd name="T2" fmla="*/ 160 w 606559"/>
                                <a:gd name="T3" fmla="*/ 212 h 436964"/>
                                <a:gd name="T4" fmla="*/ 327 w 606559"/>
                                <a:gd name="T5" fmla="*/ 85 h 436964"/>
                                <a:gd name="T6" fmla="*/ 327 w 606559"/>
                                <a:gd name="T7" fmla="*/ 312 h 436964"/>
                                <a:gd name="T8" fmla="*/ 289 w 606559"/>
                                <a:gd name="T9" fmla="*/ 372 h 436964"/>
                                <a:gd name="T10" fmla="*/ 38 w 606559"/>
                                <a:gd name="T11" fmla="*/ 372 h 436964"/>
                                <a:gd name="T12" fmla="*/ 0 w 606559"/>
                                <a:gd name="T13" fmla="*/ 312 h 436964"/>
                                <a:gd name="T14" fmla="*/ 0 w 606559"/>
                                <a:gd name="T15" fmla="*/ 84 h 436964"/>
                                <a:gd name="T16" fmla="*/ 38 w 606559"/>
                                <a:gd name="T17" fmla="*/ 0 h 436964"/>
                                <a:gd name="T18" fmla="*/ 289 w 606559"/>
                                <a:gd name="T19" fmla="*/ 0 h 436964"/>
                                <a:gd name="T20" fmla="*/ 327 w 606559"/>
                                <a:gd name="T21" fmla="*/ 60 h 436964"/>
                                <a:gd name="T22" fmla="*/ 327 w 606559"/>
                                <a:gd name="T23" fmla="*/ 70 h 436964"/>
                                <a:gd name="T24" fmla="*/ 160 w 606559"/>
                                <a:gd name="T25" fmla="*/ 197 h 436964"/>
                                <a:gd name="T26" fmla="*/ 0 w 606559"/>
                                <a:gd name="T27" fmla="*/ 69 h 436964"/>
                                <a:gd name="T28" fmla="*/ 0 w 606559"/>
                                <a:gd name="T29" fmla="*/ 60 h 436964"/>
                                <a:gd name="T30" fmla="*/ 38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05" name="组合 210"/>
                        <wpg:cNvGrpSpPr/>
                        <wpg:grpSpPr>
                          <a:xfrm>
                            <a:off x="2366" y="6199"/>
                            <a:ext cx="311" cy="311"/>
                            <a:chOff x="0" y="0"/>
                            <a:chExt cx="197485" cy="197485"/>
                          </a:xfrm>
                        </wpg:grpSpPr>
                        <wps:wsp>
                          <wps:cNvPr id="106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07676 w 141"/>
                                <a:gd name="T1" fmla="*/ 95745 h 141"/>
                                <a:gd name="T2" fmla="*/ 103858 w 141"/>
                                <a:gd name="T3" fmla="*/ 104170 h 141"/>
                                <a:gd name="T4" fmla="*/ 84003 w 141"/>
                                <a:gd name="T5" fmla="*/ 107234 h 141"/>
                                <a:gd name="T6" fmla="*/ 64911 w 141"/>
                                <a:gd name="T7" fmla="*/ 107234 h 141"/>
                                <a:gd name="T8" fmla="*/ 43529 w 141"/>
                                <a:gd name="T9" fmla="*/ 105702 h 141"/>
                                <a:gd name="T10" fmla="*/ 34365 w 141"/>
                                <a:gd name="T11" fmla="*/ 98809 h 141"/>
                                <a:gd name="T12" fmla="*/ 42765 w 141"/>
                                <a:gd name="T13" fmla="*/ 81191 h 141"/>
                                <a:gd name="T14" fmla="*/ 57274 w 141"/>
                                <a:gd name="T15" fmla="*/ 75064 h 141"/>
                                <a:gd name="T16" fmla="*/ 58802 w 141"/>
                                <a:gd name="T17" fmla="*/ 68170 h 141"/>
                                <a:gd name="T18" fmla="*/ 53456 w 141"/>
                                <a:gd name="T19" fmla="*/ 60511 h 141"/>
                                <a:gd name="T20" fmla="*/ 50402 w 141"/>
                                <a:gd name="T21" fmla="*/ 54383 h 141"/>
                                <a:gd name="T22" fmla="*/ 47347 w 141"/>
                                <a:gd name="T23" fmla="*/ 48255 h 141"/>
                                <a:gd name="T24" fmla="*/ 49638 w 141"/>
                                <a:gd name="T25" fmla="*/ 36766 h 141"/>
                                <a:gd name="T26" fmla="*/ 58038 w 141"/>
                                <a:gd name="T27" fmla="*/ 20681 h 141"/>
                                <a:gd name="T28" fmla="*/ 71020 w 141"/>
                                <a:gd name="T29" fmla="*/ 16085 h 141"/>
                                <a:gd name="T30" fmla="*/ 90112 w 141"/>
                                <a:gd name="T31" fmla="*/ 29872 h 141"/>
                                <a:gd name="T32" fmla="*/ 93166 w 141"/>
                                <a:gd name="T33" fmla="*/ 45191 h 141"/>
                                <a:gd name="T34" fmla="*/ 93166 w 141"/>
                                <a:gd name="T35" fmla="*/ 52085 h 141"/>
                                <a:gd name="T36" fmla="*/ 89348 w 141"/>
                                <a:gd name="T37" fmla="*/ 58213 h 141"/>
                                <a:gd name="T38" fmla="*/ 85530 w 141"/>
                                <a:gd name="T39" fmla="*/ 63574 h 141"/>
                                <a:gd name="T40" fmla="*/ 82475 w 141"/>
                                <a:gd name="T41" fmla="*/ 67404 h 141"/>
                                <a:gd name="T42" fmla="*/ 85530 w 141"/>
                                <a:gd name="T43" fmla="*/ 75830 h 141"/>
                                <a:gd name="T44" fmla="*/ 99276 w 141"/>
                                <a:gd name="T45" fmla="*/ 81191 h 141"/>
                                <a:gd name="T46" fmla="*/ 49638 w 141"/>
                                <a:gd name="T47" fmla="*/ 68170 h 141"/>
                                <a:gd name="T48" fmla="*/ 42001 w 141"/>
                                <a:gd name="T49" fmla="*/ 74298 h 141"/>
                                <a:gd name="T50" fmla="*/ 28255 w 141"/>
                                <a:gd name="T51" fmla="*/ 85787 h 141"/>
                                <a:gd name="T52" fmla="*/ 27492 w 141"/>
                                <a:gd name="T53" fmla="*/ 90383 h 141"/>
                                <a:gd name="T54" fmla="*/ 10691 w 141"/>
                                <a:gd name="T55" fmla="*/ 88851 h 141"/>
                                <a:gd name="T56" fmla="*/ 0 w 141"/>
                                <a:gd name="T57" fmla="*/ 82723 h 141"/>
                                <a:gd name="T58" fmla="*/ 8400 w 141"/>
                                <a:gd name="T59" fmla="*/ 65106 h 141"/>
                                <a:gd name="T60" fmla="*/ 22910 w 141"/>
                                <a:gd name="T61" fmla="*/ 58213 h 141"/>
                                <a:gd name="T62" fmla="*/ 25201 w 141"/>
                                <a:gd name="T63" fmla="*/ 51319 h 141"/>
                                <a:gd name="T64" fmla="*/ 19091 w 141"/>
                                <a:gd name="T65" fmla="*/ 43660 h 141"/>
                                <a:gd name="T66" fmla="*/ 16037 w 141"/>
                                <a:gd name="T67" fmla="*/ 37532 h 141"/>
                                <a:gd name="T68" fmla="*/ 13746 w 141"/>
                                <a:gd name="T69" fmla="*/ 31404 h 141"/>
                                <a:gd name="T70" fmla="*/ 15273 w 141"/>
                                <a:gd name="T71" fmla="*/ 19915 h 141"/>
                                <a:gd name="T72" fmla="*/ 23673 w 141"/>
                                <a:gd name="T73" fmla="*/ 3830 h 141"/>
                                <a:gd name="T74" fmla="*/ 36656 w 141"/>
                                <a:gd name="T75" fmla="*/ 0 h 141"/>
                                <a:gd name="T76" fmla="*/ 54220 w 141"/>
                                <a:gd name="T77" fmla="*/ 9957 h 141"/>
                                <a:gd name="T78" fmla="*/ 47347 w 141"/>
                                <a:gd name="T79" fmla="*/ 22213 h 141"/>
                                <a:gd name="T80" fmla="*/ 42001 w 141"/>
                                <a:gd name="T81" fmla="*/ 42894 h 141"/>
                                <a:gd name="T82" fmla="*/ 40474 w 141"/>
                                <a:gd name="T83" fmla="*/ 50553 h 141"/>
                                <a:gd name="T84" fmla="*/ 44292 w 141"/>
                                <a:gd name="T85" fmla="*/ 55915 h 141"/>
                                <a:gd name="T86" fmla="*/ 47347 w 141"/>
                                <a:gd name="T87" fmla="*/ 63574 h 141"/>
                                <a:gd name="T88" fmla="*/ 49638 w 141"/>
                                <a:gd name="T89" fmla="*/ 66638 h 141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组合 216"/>
                        <wpg:cNvGrpSpPr/>
                        <wpg:grpSpPr>
                          <a:xfrm>
                            <a:off x="2366" y="5656"/>
                            <a:ext cx="311" cy="311"/>
                            <a:chOff x="0" y="0"/>
                            <a:chExt cx="197485" cy="197485"/>
                          </a:xfrm>
                        </wpg:grpSpPr>
                        <wps:wsp>
                          <wps:cNvPr id="13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56179 w 98"/>
                                <a:gd name="T1" fmla="*/ 22500 h 68"/>
                                <a:gd name="T2" fmla="*/ 20904 w 98"/>
                                <a:gd name="T3" fmla="*/ 22500 h 68"/>
                                <a:gd name="T4" fmla="*/ 20904 w 98"/>
                                <a:gd name="T5" fmla="*/ 29118 h 68"/>
                                <a:gd name="T6" fmla="*/ 56179 w 98"/>
                                <a:gd name="T7" fmla="*/ 29118 h 68"/>
                                <a:gd name="T8" fmla="*/ 56179 w 98"/>
                                <a:gd name="T9" fmla="*/ 22500 h 68"/>
                                <a:gd name="T10" fmla="*/ 56179 w 98"/>
                                <a:gd name="T11" fmla="*/ 39706 h 68"/>
                                <a:gd name="T12" fmla="*/ 20904 w 98"/>
                                <a:gd name="T13" fmla="*/ 39706 h 68"/>
                                <a:gd name="T14" fmla="*/ 20904 w 98"/>
                                <a:gd name="T15" fmla="*/ 47647 h 68"/>
                                <a:gd name="T16" fmla="*/ 56179 w 98"/>
                                <a:gd name="T17" fmla="*/ 47647 h 68"/>
                                <a:gd name="T18" fmla="*/ 56179 w 98"/>
                                <a:gd name="T19" fmla="*/ 39706 h 68"/>
                                <a:gd name="T20" fmla="*/ 56179 w 98"/>
                                <a:gd name="T21" fmla="*/ 62206 h 68"/>
                                <a:gd name="T22" fmla="*/ 20904 w 98"/>
                                <a:gd name="T23" fmla="*/ 62206 h 68"/>
                                <a:gd name="T24" fmla="*/ 20904 w 98"/>
                                <a:gd name="T25" fmla="*/ 68824 h 68"/>
                                <a:gd name="T26" fmla="*/ 56179 w 98"/>
                                <a:gd name="T27" fmla="*/ 68824 h 68"/>
                                <a:gd name="T28" fmla="*/ 56179 w 98"/>
                                <a:gd name="T29" fmla="*/ 62206 h 68"/>
                                <a:gd name="T30" fmla="*/ 120197 w 98"/>
                                <a:gd name="T31" fmla="*/ 0 h 68"/>
                                <a:gd name="T32" fmla="*/ 6532 w 98"/>
                                <a:gd name="T33" fmla="*/ 0 h 68"/>
                                <a:gd name="T34" fmla="*/ 0 w 98"/>
                                <a:gd name="T35" fmla="*/ 7941 h 68"/>
                                <a:gd name="T36" fmla="*/ 0 w 98"/>
                                <a:gd name="T37" fmla="*/ 83382 h 68"/>
                                <a:gd name="T38" fmla="*/ 6532 w 98"/>
                                <a:gd name="T39" fmla="*/ 90000 h 68"/>
                                <a:gd name="T40" fmla="*/ 120197 w 98"/>
                                <a:gd name="T41" fmla="*/ 90000 h 68"/>
                                <a:gd name="T42" fmla="*/ 128036 w 98"/>
                                <a:gd name="T43" fmla="*/ 83382 h 68"/>
                                <a:gd name="T44" fmla="*/ 128036 w 98"/>
                                <a:gd name="T45" fmla="*/ 7941 h 68"/>
                                <a:gd name="T46" fmla="*/ 120197 w 98"/>
                                <a:gd name="T47" fmla="*/ 0 h 68"/>
                                <a:gd name="T48" fmla="*/ 116278 w 98"/>
                                <a:gd name="T49" fmla="*/ 79412 h 68"/>
                                <a:gd name="T50" fmla="*/ 10452 w 98"/>
                                <a:gd name="T51" fmla="*/ 79412 h 68"/>
                                <a:gd name="T52" fmla="*/ 10452 w 98"/>
                                <a:gd name="T53" fmla="*/ 10588 h 68"/>
                                <a:gd name="T54" fmla="*/ 116278 w 98"/>
                                <a:gd name="T55" fmla="*/ 10588 h 68"/>
                                <a:gd name="T56" fmla="*/ 116278 w 98"/>
                                <a:gd name="T57" fmla="*/ 79412 h 68"/>
                                <a:gd name="T58" fmla="*/ 88841 w 98"/>
                                <a:gd name="T59" fmla="*/ 42353 h 68"/>
                                <a:gd name="T60" fmla="*/ 100600 w 98"/>
                                <a:gd name="T61" fmla="*/ 31765 h 68"/>
                                <a:gd name="T62" fmla="*/ 88841 w 98"/>
                                <a:gd name="T63" fmla="*/ 22500 h 68"/>
                                <a:gd name="T64" fmla="*/ 75776 w 98"/>
                                <a:gd name="T65" fmla="*/ 31765 h 68"/>
                                <a:gd name="T66" fmla="*/ 88841 w 98"/>
                                <a:gd name="T67" fmla="*/ 42353 h 68"/>
                                <a:gd name="T68" fmla="*/ 105826 w 98"/>
                                <a:gd name="T69" fmla="*/ 60882 h 68"/>
                                <a:gd name="T70" fmla="*/ 88841 w 98"/>
                                <a:gd name="T71" fmla="*/ 46324 h 68"/>
                                <a:gd name="T72" fmla="*/ 70550 w 98"/>
                                <a:gd name="T73" fmla="*/ 60882 h 68"/>
                                <a:gd name="T74" fmla="*/ 70550 w 98"/>
                                <a:gd name="T75" fmla="*/ 68824 h 68"/>
                                <a:gd name="T76" fmla="*/ 105826 w 98"/>
                                <a:gd name="T77" fmla="*/ 68824 h 68"/>
                                <a:gd name="T78" fmla="*/ 105826 w 98"/>
                                <a:gd name="T79" fmla="*/ 60882 h 68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组合 221"/>
                        <wpg:cNvGrpSpPr/>
                        <wpg:grpSpPr>
                          <a:xfrm>
                            <a:off x="2366" y="5114"/>
                            <a:ext cx="311" cy="311"/>
                            <a:chOff x="0" y="0"/>
                            <a:chExt cx="197485" cy="197485"/>
                          </a:xfrm>
                        </wpg:grpSpPr>
                        <wps:wsp>
                          <wps:cNvPr id="13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335" y="44335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95791 h 115"/>
                                <a:gd name="T2" fmla="*/ 21600 w 125"/>
                                <a:gd name="T3" fmla="*/ 12209 h 115"/>
                                <a:gd name="T4" fmla="*/ 43200 w 125"/>
                                <a:gd name="T5" fmla="*/ 12209 h 115"/>
                                <a:gd name="T6" fmla="*/ 86400 w 125"/>
                                <a:gd name="T7" fmla="*/ 23478 h 115"/>
                                <a:gd name="T8" fmla="*/ 108000 w 125"/>
                                <a:gd name="T9" fmla="*/ 23478 h 115"/>
                                <a:gd name="T10" fmla="*/ 97632 w 125"/>
                                <a:gd name="T11" fmla="*/ 108000 h 115"/>
                                <a:gd name="T12" fmla="*/ 11232 w 125"/>
                                <a:gd name="T13" fmla="*/ 95791 h 115"/>
                                <a:gd name="T14" fmla="*/ 97632 w 125"/>
                                <a:gd name="T15" fmla="*/ 35687 h 115"/>
                                <a:gd name="T16" fmla="*/ 16416 w 125"/>
                                <a:gd name="T17" fmla="*/ 41322 h 115"/>
                                <a:gd name="T18" fmla="*/ 26784 w 125"/>
                                <a:gd name="T19" fmla="*/ 53530 h 115"/>
                                <a:gd name="T20" fmla="*/ 16416 w 125"/>
                                <a:gd name="T21" fmla="*/ 60104 h 115"/>
                                <a:gd name="T22" fmla="*/ 26784 w 125"/>
                                <a:gd name="T23" fmla="*/ 71374 h 115"/>
                                <a:gd name="T24" fmla="*/ 16416 w 125"/>
                                <a:gd name="T25" fmla="*/ 77948 h 115"/>
                                <a:gd name="T26" fmla="*/ 26784 w 125"/>
                                <a:gd name="T27" fmla="*/ 90157 h 115"/>
                                <a:gd name="T28" fmla="*/ 32832 w 125"/>
                                <a:gd name="T29" fmla="*/ 41322 h 115"/>
                                <a:gd name="T30" fmla="*/ 43200 w 125"/>
                                <a:gd name="T31" fmla="*/ 53530 h 115"/>
                                <a:gd name="T32" fmla="*/ 32832 w 125"/>
                                <a:gd name="T33" fmla="*/ 60104 h 115"/>
                                <a:gd name="T34" fmla="*/ 43200 w 125"/>
                                <a:gd name="T35" fmla="*/ 71374 h 115"/>
                                <a:gd name="T36" fmla="*/ 32832 w 125"/>
                                <a:gd name="T37" fmla="*/ 77948 h 115"/>
                                <a:gd name="T38" fmla="*/ 43200 w 125"/>
                                <a:gd name="T39" fmla="*/ 90157 h 115"/>
                                <a:gd name="T40" fmla="*/ 48384 w 125"/>
                                <a:gd name="T41" fmla="*/ 41322 h 115"/>
                                <a:gd name="T42" fmla="*/ 59616 w 125"/>
                                <a:gd name="T43" fmla="*/ 53530 h 115"/>
                                <a:gd name="T44" fmla="*/ 48384 w 125"/>
                                <a:gd name="T45" fmla="*/ 60104 h 115"/>
                                <a:gd name="T46" fmla="*/ 59616 w 125"/>
                                <a:gd name="T47" fmla="*/ 71374 h 115"/>
                                <a:gd name="T48" fmla="*/ 48384 w 125"/>
                                <a:gd name="T49" fmla="*/ 77948 h 115"/>
                                <a:gd name="T50" fmla="*/ 59616 w 125"/>
                                <a:gd name="T51" fmla="*/ 90157 h 115"/>
                                <a:gd name="T52" fmla="*/ 64800 w 125"/>
                                <a:gd name="T53" fmla="*/ 41322 h 115"/>
                                <a:gd name="T54" fmla="*/ 76032 w 125"/>
                                <a:gd name="T55" fmla="*/ 53530 h 115"/>
                                <a:gd name="T56" fmla="*/ 64800 w 125"/>
                                <a:gd name="T57" fmla="*/ 60104 h 115"/>
                                <a:gd name="T58" fmla="*/ 76032 w 125"/>
                                <a:gd name="T59" fmla="*/ 71374 h 115"/>
                                <a:gd name="T60" fmla="*/ 64800 w 125"/>
                                <a:gd name="T61" fmla="*/ 77948 h 115"/>
                                <a:gd name="T62" fmla="*/ 76032 w 125"/>
                                <a:gd name="T63" fmla="*/ 90157 h 115"/>
                                <a:gd name="T64" fmla="*/ 81216 w 125"/>
                                <a:gd name="T65" fmla="*/ 41322 h 115"/>
                                <a:gd name="T66" fmla="*/ 92448 w 125"/>
                                <a:gd name="T67" fmla="*/ 53530 h 115"/>
                                <a:gd name="T68" fmla="*/ 81216 w 125"/>
                                <a:gd name="T69" fmla="*/ 60104 h 115"/>
                                <a:gd name="T70" fmla="*/ 92448 w 125"/>
                                <a:gd name="T71" fmla="*/ 71374 h 115"/>
                                <a:gd name="T72" fmla="*/ 81216 w 125"/>
                                <a:gd name="T73" fmla="*/ 77948 h 115"/>
                                <a:gd name="T74" fmla="*/ 92448 w 125"/>
                                <a:gd name="T75" fmla="*/ 90157 h 115"/>
                                <a:gd name="T76" fmla="*/ 81216 w 125"/>
                                <a:gd name="T77" fmla="*/ 17843 h 115"/>
                                <a:gd name="T78" fmla="*/ 70848 w 125"/>
                                <a:gd name="T79" fmla="*/ 0 h 115"/>
                                <a:gd name="T80" fmla="*/ 38016 w 125"/>
                                <a:gd name="T81" fmla="*/ 17843 h 115"/>
                                <a:gd name="T82" fmla="*/ 26784 w 125"/>
                                <a:gd name="T83" fmla="*/ 0 h 115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组合 34"/>
                        <wpg:cNvGrpSpPr/>
                        <wpg:grpSpPr>
                          <a:xfrm>
                            <a:off x="2366" y="7815"/>
                            <a:ext cx="311" cy="311"/>
                            <a:chOff x="0" y="0"/>
                            <a:chExt cx="197485" cy="197485"/>
                          </a:xfrm>
                        </wpg:grpSpPr>
                        <wps:wsp>
                          <wps:cNvPr id="139" name="Freeform 83"/>
                          <wps:cNvSpPr>
                            <a:spLocks noChangeAspect="1"/>
                          </wps:cNvSpPr>
                          <wps:spPr bwMode="auto">
                            <a:xfrm>
                              <a:off x="43841" y="43841"/>
                              <a:ext cx="107950" cy="107950"/>
                            </a:xfrm>
                            <a:custGeom>
                              <a:avLst/>
                              <a:gdLst>
                                <a:gd name="T0" fmla="*/ 2147483646 w 151"/>
                                <a:gd name="T1" fmla="*/ 2147483646 h 128"/>
                                <a:gd name="T2" fmla="*/ 2147483646 w 151"/>
                                <a:gd name="T3" fmla="*/ 2147483646 h 128"/>
                                <a:gd name="T4" fmla="*/ 2147483646 w 151"/>
                                <a:gd name="T5" fmla="*/ 2147483646 h 128"/>
                                <a:gd name="T6" fmla="*/ 2147483646 w 151"/>
                                <a:gd name="T7" fmla="*/ 2147483646 h 128"/>
                                <a:gd name="T8" fmla="*/ 2147483646 w 151"/>
                                <a:gd name="T9" fmla="*/ 2147483646 h 128"/>
                                <a:gd name="T10" fmla="*/ 2147483646 w 151"/>
                                <a:gd name="T11" fmla="*/ 0 h 128"/>
                                <a:gd name="T12" fmla="*/ 0 w 151"/>
                                <a:gd name="T13" fmla="*/ 2147483646 h 128"/>
                                <a:gd name="T14" fmla="*/ 0 w 151"/>
                                <a:gd name="T15" fmla="*/ 2147483646 h 128"/>
                                <a:gd name="T16" fmla="*/ 2147483646 w 151"/>
                                <a:gd name="T17" fmla="*/ 2147483646 h 128"/>
                                <a:gd name="T18" fmla="*/ 2147483646 w 151"/>
                                <a:gd name="T19" fmla="*/ 2147483646 h 128"/>
                                <a:gd name="T20" fmla="*/ 2147483646 w 151"/>
                                <a:gd name="T21" fmla="*/ 2147483646 h 128"/>
                                <a:gd name="T22" fmla="*/ 2147483646 w 151"/>
                                <a:gd name="T23" fmla="*/ 2147483646 h 128"/>
                                <a:gd name="T24" fmla="*/ 2147483646 w 151"/>
                                <a:gd name="T25" fmla="*/ 2147483646 h 128"/>
                                <a:gd name="T26" fmla="*/ 2147483646 w 151"/>
                                <a:gd name="T27" fmla="*/ 2147483646 h 128"/>
                                <a:gd name="T28" fmla="*/ 2147483646 w 151"/>
                                <a:gd name="T29" fmla="*/ 2147483646 h 128"/>
                                <a:gd name="T30" fmla="*/ 2147483646 w 151"/>
                                <a:gd name="T31" fmla="*/ 2147483646 h 128"/>
                                <a:gd name="T32" fmla="*/ 2147483646 w 151"/>
                                <a:gd name="T33" fmla="*/ 2147483646 h 128"/>
                                <a:gd name="T34" fmla="*/ 2147483646 w 151"/>
                                <a:gd name="T35" fmla="*/ 2147483646 h 128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1" h="128">
                                  <a:moveTo>
                                    <a:pt x="151" y="76"/>
                                  </a:moveTo>
                                  <a:lnTo>
                                    <a:pt x="123" y="47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4" y="28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9" y="80"/>
                                  </a:lnTo>
                                  <a:lnTo>
                                    <a:pt x="19" y="128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66" y="99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5" y="128"/>
                                  </a:lnTo>
                                  <a:lnTo>
                                    <a:pt x="132" y="128"/>
                                  </a:lnTo>
                                  <a:lnTo>
                                    <a:pt x="132" y="80"/>
                                  </a:lnTo>
                                  <a:lnTo>
                                    <a:pt x="151" y="80"/>
                                  </a:lnTo>
                                  <a:lnTo>
                                    <a:pt x="15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2pt;margin-top:309.3pt;height:201pt;width:17.45pt;z-index:251666432;mso-width-relative:page;mso-height-relative:page;" coordorigin="2366,5114" coordsize="310,3569" o:gfxdata="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">
                <o:lock v:ext="edit" aspectratio="f"/>
                <v:group id="组合 28" o:spid="_x0000_s1026" o:spt="203" style="position:absolute;left:2366;top:6746;height:311;width:311;" coordsize="197485,197485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color="#F2F2F2" filled="t" stroked="f" coordsize="21600,21600" o:gfxdata="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pzZ7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F2F2F2" filled="t" stroked="f" coordsize="123,114" o:gfxdata="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Ijhu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05676058,91546105;100302731,73595368;78809424,70005789;53733268,60133263;42091375,32310000;38509473,11667789;17015219,7180105;36718048,66415263;36718048,66415263;67167531,92443263;73436097,96032842;99407492,98726210;105676058,91546105;105676058,91546105;105676058,91546105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04" o:spid="_x0000_s1026" o:spt="203" style="position:absolute;left:2366;top:8373;height:311;width:311;" coordsize="197485,19748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F2F2F2" filled="t" stroked="f" coordsize="21600,21600" o:gfxdata="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REenr4A&#10;AADc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color="#F2F2F2" filled="t" stroked="f" coordsize="99,126" o:gfxdata="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P/Nv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1857571,0;0,36734571;38508819,91836857;41857571,92571428;41857571,92571428;44369135,91836857;56926041,78612000;82877955,36734571;41857571,0;41857571,52897714;22603161,36734571;41857571,19836857;60274793,36734571;41857571,52897714;41857571,52897714;41857571,52897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07" o:spid="_x0000_s1026" o:spt="203" style="position:absolute;left:2366;top:7296;height:311;width:311;" coordsize="197485,197485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F2F2F2" filled="t" stroked="f" coordsize="21600,21600" o:gfxdata="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4DpugAAANw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F2F2F2" filled="t" stroked="f" coordsize="606559,436964" o:gfxdata="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4no0vQAA&#10;ANw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7;30,43;61,17;61,64;54,76;7,76;0,64;0,17;7,0;54,0;61,12;61,14;30,40;0,14;0,12;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0" o:spid="_x0000_s1026" o:spt="203" style="position:absolute;left:2366;top:6199;height:311;width:311;" coordsize="197485,197485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F2F2F2" filled="t" stroked="f" coordsize="21600,21600" o:gfxdata="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tCNxugAAANw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96" o:spid="_x0000_s1026" o:spt="100" style="position:absolute;left:45436;top:39757;height:108000;width:107676;" fillcolor="#F2F2F2" filled="t" stroked="f" coordsize="141,141" o:gfxdata="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yhsn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82227808,73336595;79312156,79789787;64149695,82136680;49569906,82136680;33241337,80963234;26243161,75683489;32657901,62188851;43737838,57495829;44904710,52215319;40822186,46348851;38489969,41655063;36156989,36961276;37906533,28161191;44321274,15840765;54235102,12320425;68814891,22880680;71147107,34614382;71147107,39894893;68231455,44588680;65315803,48694978;62982823,51628595;65315803,58082553;75813067,62188851;37906533,52215319;32074465,56909106;21577201,65709191;20994529,69229531;8164284,68056085;0,63362297;6414740,49868425;17495440,44588680;19244984,39308170;14579024,33441702;12246808,28747914;10497264,24054127;11663372,15254042;18078113,2933617;27992705,0;41405622,7626638;36156989,17014212;32074465,32854978;30908357,38721446;33824009,42828510;36156989,48694978;37906533,5104187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6" o:spid="_x0000_s1026" o:spt="203" style="position:absolute;left:2366;top:5656;height:311;width:311;" coordsize="197485,197485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0;top:0;height:197485;width:197485;" fillcolor="#F2F2F2" filled="t" stroked="f" coordsize="21600,21600" o:gfxdata="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MXG4ugAAANw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F2F2F2" filled="t" stroked="f" coordsize="98,68" o:gfxdata="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raqbsAAADc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73397290,29779411;27310862,29779411;27310862,38538529;73397290,38538529;73397290,29779411;73397290,52552058;27310862,52552058;27310862,63062205;73397290,63062205;73397290,52552058;73397290,82331470;27310862,82331470;27310862,91090588;73397290,91090588;73397290,82331470;157036154,0;8533991,0;0,10510147;0,110358529;8533991,119117647;157036154,119117647;167277727,110358529;167277727,10510147;157036154,0;151916020,105104117;13655431,105104117;13655431,14013529;151916020,14013529;151916020,105104117;116069859,56055441;131432873,42041911;116069859,29779411;99000570,42041911;116069859,56055441;138260589,80579117;116069859,61311176;92172855,80579117;92172855,91090588;138260589,91090588;138260589,80579117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21" o:spid="_x0000_s1026" o:spt="203" style="position:absolute;left:2366;top:5114;height:311;width:311;" coordsize="197485,197485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同心圆 1" o:spid="_x0000_s1026" o:spt="23" type="#_x0000_t23" style="position:absolute;left:0;top:0;height:197485;width:197485;" fillcolor="#FFFFFF" filled="t" stroked="f" coordsize="21600,21600" o:gfxdata="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6S5RugAAANw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150" o:spid="_x0000_s1026" o:spt="100" style="position:absolute;left:44335;top:44335;height:108000;width:108000;" fillcolor="#FFFFFF" filled="t" stroked="f" coordsize="125,115" o:gfxdata="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MGS65AAAA3A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89960243;18662400,11465843;37324800,11465843;74649600,22048904;93312000,22048904;84354048,101426086;9704448,89960243;84354048,33514747;14183424,38806747;23141376,50271652;14183424,56445495;23141376,67029495;14183424,73203339;23141376,84669182;28366848,38806747;37324800,50271652;28366848,56445495;37324800,67029495;28366848,73203339;37324800,84669182;41803776,38806747;51508224,50271652;41803776,56445495;51508224,67029495;41803776,73203339;51508224,84669182;55987200,38806747;65691648,50271652;55987200,56445495;65691648,67029495;55987200,73203339;65691648,84669182;70170624,38806747;79875072,50271652;70170624,56445495;79875072,67029495;70170624,73203339;79875072,84669182;70170624,16756904;61212672,0;32845824,16756904;23141376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34" o:spid="_x0000_s1026" o:spt="203" style="position:absolute;left:2366;top:7815;height:311;width:311;" coordsize="197485,197485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3" o:spid="_x0000_s1026" o:spt="100" style="position:absolute;left:43841;top:43841;height:107950;width:107950;" fillcolor="#FFFFFF" filled="t" stroked="f" coordsize="151,128" o:gfxdata="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V3dRugAAANwA&#10;AAAPAAAAAAAAAAEAIAAAACIAAABkcnMvZG93bnJldi54bWxQSwECFAAUAAAACACHTuJAMy8FnjsA&#10;AAA5AAAAEAAAAAAAAAABACAAAAAJAQAAZHJzL3NoYXBleG1sLnhtbFBLBQYAAAAABgAGAFsBAACz&#10;AwAAAAA=&#10;" path="m151,76l123,47,123,5,104,5,104,28,75,0,0,76,0,80,19,80,19,128,66,128,66,99,85,99,85,128,132,128,132,80,151,80,151,76xe">
                    <v:path o:connectlocs="@0,@0;@0,@0;@0,@0;@0,@0;@0,@0;@0,0;0,@0;0,@0;@0,@0;@0,@0;@0,@0;@0,@0;@0,@0;@0,@0;@0,@0;@0,@0;@0,@0;@0,@0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同心圆 1" o:spid="_x0000_s1026" o:spt="23" type="#_x0000_t23" style="position:absolute;left:0;top:0;height:197485;width:197485;" fillcolor="#FFFFFF" filled="t" stroked="f" coordsize="21600,21600" o:gfxdata="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5j+tLgAAADcAAAA&#10;DwAAAAAAAAABACAAAAAiAAAAZHJzL2Rvd25yZXYueG1sUEsBAhQAFAAAAAgAh07iQDMvBZ47AAAA&#10;OQAAABAAAAAAAAAAAQAgAAAABwEAAGRycy9zaGFwZXhtbC54bWxQSwUGAAAAAAYABgBbAQAAsQMA&#10;AAAA&#10;" adj="1097"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1727835</wp:posOffset>
                </wp:positionV>
                <wp:extent cx="1399540" cy="685800"/>
                <wp:effectExtent l="0" t="0" r="0" b="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王佳群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136.05pt;height:54pt;width:110.2pt;z-index:251650048;mso-width-relative:page;mso-height-relative:page;" filled="f" stroked="f" coordsize="21600,21600" o:gfxdata="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Fl0WvNsAAAALAQAADwAAAAAAAAABACAAAAAiAAAAZHJzL2Rvd25y&#10;ZXYueG1sUEsBAhQAFAAAAAgAh07iQHMN5ACJAQAA8A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王佳群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2447290</wp:posOffset>
                </wp:positionV>
                <wp:extent cx="1744345" cy="472440"/>
                <wp:effectExtent l="0" t="0" r="0" b="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7pt;margin-top:192.7pt;height:37.2pt;width:137.35pt;z-index:251651072;mso-width-relative:page;mso-height-relative:page;" filled="f" stroked="f" coordsize="21600,21600" o:gfxdata="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DVOqOrbAAAADAEAAA8AAAAAAAAAAQAgAAAAIgAAAGRycy9kb3du&#10;cmV2LnhtbFBLAQIUABQAAAAIAIdO4kBF4SYrigEAAPA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-927100</wp:posOffset>
                </wp:positionV>
                <wp:extent cx="7796530" cy="10920730"/>
                <wp:effectExtent l="0" t="0" r="13970" b="1397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530" cy="10920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3pt;height:859.9pt;width:613.9pt;z-index:-251675648;v-text-anchor:middle;mso-width-relative:page;mso-height-relative:page;" fillcolor="#FFFFFF [3212]" filled="t" stroked="f" coordsize="21600,21600" o:gfxdata="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vg8oNwAAAAP&#10;AQAADwAAAAAAAAABACAAAAAiAAAAZHJzL2Rvd25yZXYueG1sUEsBAhQAFAAAAAgAh07iQJll6llR&#10;AgAAgw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116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55pt;margin-top:203pt;height:38.4pt;width:168.35pt;z-index:251649024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/VqO3YAAAADAEAAA8AAAAAAAAA&#10;AQAgAAAAIgAAAGRycy9kb3ducmV2LnhtbFBLAQIUABQAAAAIAIdO4kCTZIoV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0" t="0" r="10160" b="1524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33664;v-text-anchor:middle;mso-width-relative:page;mso-height-relative:page;" fillcolor="#2192BC" filled="t" stroked="f" coordsize="21600,21600" o:gfxdata="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V/6N2gAAAAwB&#10;AAAPAAAAAAAAAAEAIAAAACIAAABkcnMvZG93bnJldi54bWxQSwECFAAUAAAACACHTuJAPFf+CuAB&#10;AACVAwAADgAAAAAAAAABACAAAAApAQAAZHJzL2Uyb0RvYy54bWxQSwUGAAAAAAYABgBZAQAAewUA&#10;AAAA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45" name="等腰三角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34688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+SyJLaAAAACwEAAA8AAAAAAAAAAQAgAAAAIgAAAGRycy9k&#10;b3ducmV2LnhtbFBLAQIUABQAAAAIAIdO4kAAz1hHAAIAAL4DAAAOAAAAAAAAAAEAIAAAACkBAABk&#10;cnMvZTJvRG9jLnhtbFBLBQYAAAAABgAGAFkBAACb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35712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Dpsv5pzQEAAGw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-21590</wp:posOffset>
                </wp:positionV>
                <wp:extent cx="3232785" cy="228600"/>
                <wp:effectExtent l="0" t="0" r="0" b="0"/>
                <wp:wrapNone/>
                <wp:docPr id="253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057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00B0F0"/>
                                <w:kern w:val="24"/>
                                <w:sz w:val="24"/>
                                <w:szCs w:val="24"/>
                              </w:rPr>
                              <w:t xml:space="preserve">项目经验  </w:t>
                            </w:r>
                            <w:r>
                              <w:rPr>
                                <w:rFonts w:ascii="方正兰亭粗黑简体" w:eastAsia="方正兰亭粗黑简体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Experience Details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1.95pt;margin-top:-1.7pt;height:18pt;width:254.55pt;z-index:251677696;mso-width-relative:page;mso-height-relative:page;" filled="f" stroked="f" coordsize="21600,21600" o:gfxdata="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GG26dcAAAAJAQAADwAAAAAA&#10;AAABACAAAAAiAAAAZHJzL2Rvd25yZXYueG1sUEsBAhQAFAAAAAgAh07iQH7KzbaiAQAAEw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00B0F0"/>
                          <w:kern w:val="24"/>
                          <w:sz w:val="24"/>
                          <w:szCs w:val="24"/>
                        </w:rPr>
                        <w:t xml:space="preserve">项目经验  </w:t>
                      </w:r>
                      <w:r>
                        <w:rPr>
                          <w:rFonts w:ascii="方正兰亭粗黑简体" w:eastAsia="方正兰亭粗黑简体"/>
                          <w:color w:val="FFFFFF"/>
                          <w:kern w:val="24"/>
                          <w:sz w:val="24"/>
                          <w:szCs w:val="24"/>
                        </w:rPr>
                        <w:t>Experience Details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-20320</wp:posOffset>
                </wp:positionV>
                <wp:extent cx="227330" cy="259080"/>
                <wp:effectExtent l="0" t="0" r="1270" b="7620"/>
                <wp:wrapNone/>
                <wp:docPr id="254" name="平行四边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1pt;margin-top:-1.6pt;height:20.4pt;width:17.9pt;z-index:251679744;v-text-anchor:middle;mso-width-relative:page;mso-height-relative:page;" fillcolor="#4A4E59" filled="t" stroked="f" coordsize="21600,21600" o:gfxdata="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fa1d7YAAAACQEAAA8A&#10;AAAAAAAAAQAgAAAAIgAAAGRycy9kb3ducmV2LnhtbFBLAQIUABQAAAAIAIdO4kAPEtkZFwIAAO8D&#10;AAAOAAAAAAAAAAEAIAAAACcBAABkcnMvZTJvRG9jLnhtbFBLBQYAAAAABgAGAFkBAACwBQAAAAA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-20320</wp:posOffset>
                </wp:positionV>
                <wp:extent cx="227330" cy="259080"/>
                <wp:effectExtent l="0" t="0" r="1270" b="7620"/>
                <wp:wrapNone/>
                <wp:docPr id="252" name="平行四边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1.1pt;margin-top:-1.6pt;height:20.4pt;width:17.9pt;z-index:251676672;v-text-anchor:middle;mso-width-relative:page;mso-height-relative:page;" fillcolor="#2192BC" filled="t" stroked="f" coordsize="21600,21600" o:gfxdata="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74Xi9kAAAAJAQAADwAAAAAAAAABACAAAAAiAAAAZHJz&#10;L2Rvd25yZXYueG1sUEsBAhQAFAAAAAgAh07iQEsd3OsDAgAAxwMAAA4AAAAAAAAAAQAgAAAAKAEA&#10;AGRycy9lMm9Eb2MueG1sUEsFBgAAAAAGAAYAWQEAAJ0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-20320</wp:posOffset>
                </wp:positionV>
                <wp:extent cx="4705985" cy="259080"/>
                <wp:effectExtent l="0" t="0" r="18415" b="7620"/>
                <wp:wrapNone/>
                <wp:docPr id="251" name="任意多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2.55pt;margin-top:-1.6pt;height:20.4pt;width:370.55pt;z-index:251675648;v-text-anchor:middle;mso-width-relative:page;mso-height-relative:page;" fillcolor="#4A4E59" filled="t" stroked="f" coordsize="4706252,259229" o:gfxdata="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DS/Fp12AAAAAkBAAAPAAAAAAAAAAEAIAAAACIAAABkcnMvZG93bnJldi54bWxQSwECFAAUAAAA&#10;CACHTuJA+L/vRygEAACzDwAADgAAAAAAAAABACAAAAAnAQAAZHJzL2Uyb0RvYy54bWxQSwUGAAAA&#10;AAYABgBZAQAAwQcAAAAA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9808" behindDoc="1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-927100</wp:posOffset>
                </wp:positionV>
                <wp:extent cx="7796530" cy="10920730"/>
                <wp:effectExtent l="0" t="0" r="13970" b="13970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530" cy="10920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3pt;height:859.9pt;width:613.9pt;z-index:-251658240;v-text-anchor:middle;mso-width-relative:page;mso-height-relative:page;" fillcolor="#FFFFFF [3212]" filled="t" stroked="f" coordsize="21600,21600" o:gfxdata="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74PKDcAAAA&#10;DwEAAA8AAAAAAAAAAQAgAAAAIgAAAGRycy9kb3ducmV2LnhtbFBLAQIUABQAAAAIAIdO4kD9KmlU&#10;UgIAAIMEAAAOAAAAAAAAAAEAIAAAACs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56192;v-text-anchor:middle;mso-width-relative:page;mso-height-relative:page;" fillcolor="#FFFFFF [3212]" filled="t" stroked="f" coordsize="21600,21600" o:gfxdata="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OcjTdAAAA&#10;DwEAAA8AAAAAAAAAAQAgAAAAIgAAAGRycy9kb3ducmV2LnhtbFBLAQIUABQAAAAIAIdO4kDEgGT9&#10;UQIAAIM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0" t="0" r="10160" b="1524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64384;v-text-anchor:middle;mso-width-relative:page;mso-height-relative:page;" fillcolor="#2192BC" filled="t" stroked="f" coordsize="21600,21600" o:gfxdata="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2p0m9kAAAAMAQAADwAA&#10;AAAAAAABACAAAAAiAAAAZHJzL2Rvd25yZXYueG1sUEsBAhQAFAAAAAgAh07iQPW3AD/cAQAAigMA&#10;AA4AAAAAAAAAAQAgAAAAKAEAAGRycy9lMm9Eb2MueG1sUEsFBgAAAAAGAAYAWQEAAHY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231" name="等腰三角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69504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4tFdl2gAAAAsBAAAPAAAAAAAAAAEAIAAAACIAAABkcnMv&#10;ZG93bnJldi54bWxQSwECFAAUAAAACACHTuJAp4aTEQECAAC+AwAADgAAAAAAAAABACAAAAApAQAA&#10;ZHJzL2Uyb0RvYy54bWxQSwUGAAAAAAYABgBZAQAAnAUA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7155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93wBL2gAAAAwBAAAPAAAAAAAAAAEAIAAAACIA&#10;AABkcnMvZG93bnJldi54bWxQSwECFAAUAAAACACHTuJAYK4Ykc4BAABsAwAADgAAAAAAAAABACAA&#10;AAApAQAAZHJzL2Uyb0RvYy54bWxQSwUGAAAAAAYABgBZAQAAaQ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英语：CET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499分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驾驶证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：C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72576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hBrku3AAAAA0BAAAPAAAAAAAAAAEAIAAAACIAAABkcnMvZG93&#10;bnJldi54bWxQSwECFAAUAAAACACHTuJA5hrH3IoBAADw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英语：CET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499分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驾驶证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：C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tabs>
          <w:tab w:val="left" w:pos="5538"/>
        </w:tabs>
        <w:jc w:val="lef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192405</wp:posOffset>
                </wp:positionV>
                <wp:extent cx="4857115" cy="9201150"/>
                <wp:effectExtent l="0" t="0" r="0" b="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115" cy="920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项目名称：移动端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购物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网站（利用rem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主要模块：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首页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路由包含食品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分类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商家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详情等；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食品分类中有热门，食品详情，根据内容分类；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购物车（商品添加删除，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计算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数量总价格等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）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整个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项目通过Vue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-cli搭建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，Vue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 xml:space="preserve"> Router作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路由切换，Vuex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集中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储存管理各组件的状态和行为；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编译样式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实现项目需求；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商品模块：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商品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以商家评价和详情通过Vue Router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切换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，各个分类中详细信息展示左右有联动效果；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购物车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：点击添加后购物车模块有信息变化，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可以计算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总量及总价。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项目名称：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移动端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旅游网站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（利用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rem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页面搭建布局以及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切换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责任描述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div + css 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布局，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利用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flexbox以及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float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整体布局，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整体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符合html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/css规范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>利用原生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>JavaScript实现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>一些简单的页面效果；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>利用rem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>单位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>实现移动端适配；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>使用Swiper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>首页轮播图。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720"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名称：PC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端首页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登陆注册系统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localstorage存储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注册用户的用户名密码实现信息存储，并实现登陆进入主页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div + css 登陆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注册以及网站主页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布局；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5新特性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localstorage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存储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用户名密码，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为用户名，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value为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密码值；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利用正则表达式判断登陆注册用户名密码输入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是否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正确；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full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-page实现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主页轮播效果。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pt;margin-top:15.15pt;height:724.5pt;width:382.45pt;z-index:251662336;mso-width-relative:page;mso-height-relative:page;" filled="f" stroked="f" coordsize="21600,21600" o:gfxdata="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Mb/JUPcAAAACwEAAA8AAAAAAAAAAQAgAAAAIgAAAGRycy9kb3du&#10;cmV2LnhtbFBLAQIUABQAAAAIAIdO4kDA+eDKiQEAAPE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项目名称：移动端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购物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网站（利用rem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）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60" w:firstLine="0"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：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60" w:firstLine="0"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主要模块：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首页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路由包含食品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分类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评价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商家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详情等；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60" w:firstLine="0"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食品分类中有热门，食品详情，根据内容分类；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60" w:firstLine="0"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购物车（商品添加删除，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计算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数量总价格等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）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责任描述：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整个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项目通过Vue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-cli搭建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，Vue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 xml:space="preserve"> Router作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路由切换，Vuex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集中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储存管理各组件的状态和行为；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利用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ess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编译样式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实现项目需求；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商品模块：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商品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以商家评价和详情通过Vue Router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切换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，各个分类中详细信息展示左右有联动效果；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购物车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：点击添加后购物车模块有信息变化，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可以计算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总量及总价。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60" w:firstLine="0" w:firstLineChars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项目名称：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移动端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旅游网站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（利用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rem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项目描述：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页面搭建布局以及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页面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切换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责任描述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div + css 页面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布局，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利用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flexbox以及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float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进行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整体布局，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整体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符合html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/css规范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>利用原生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>JavaScript实现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>一些简单的页面效果；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>利用rem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>单位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>实现移动端适配；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>使用Swiper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>实现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>首页轮播图。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720" w:firstLine="0"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名称：PC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端首页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登陆注册系统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60" w:firstLine="0"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：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60" w:firstLine="0"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利用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localstorage存储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注册用户的用户名密码实现信息存储，并实现登陆进入主页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责任描述：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div + css 登陆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注册以及网站主页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页面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布局；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利用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5新特性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localstorage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存储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用户名密码，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key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为用户名，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value为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密码值；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利用正则表达式判断登陆注册用户名密码输入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是否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正确；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利用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full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-page实现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主页轮播效果。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37760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-959485</wp:posOffset>
            </wp:positionV>
            <wp:extent cx="7546975" cy="10696575"/>
            <wp:effectExtent l="0" t="0" r="0" b="9525"/>
            <wp:wrapNone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2640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-916305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-1198880</wp:posOffset>
                </wp:positionH>
                <wp:positionV relativeFrom="paragraph">
                  <wp:posOffset>-910590</wp:posOffset>
                </wp:positionV>
                <wp:extent cx="7672705" cy="10759440"/>
                <wp:effectExtent l="0" t="0" r="4445" b="381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4pt;margin-top:-71.7pt;height:847.2pt;width:604.15pt;z-index:-251679744;v-text-anchor:middle;mso-width-relative:page;mso-height-relative:page;" fillcolor="#FFFFFF [3212]" filled="t" stroked="f" coordsize="21600,21600" o:gfxdata="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5OyjTcAAAA&#10;DwEAAA8AAAAAAAAAAQAgAAAAIgAAAGRycy9kb3ducmV2LnhtbFBLAQIUABQAAAAIAIdO4kB13ZZW&#10;UgIAAIMEAAAOAAAAAAAAAAEAIAAAACs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728345</wp:posOffset>
                </wp:positionV>
                <wp:extent cx="190500" cy="113030"/>
                <wp:effectExtent l="0" t="0" r="635" b="1905"/>
                <wp:wrapNone/>
                <wp:docPr id="230" name="等腰三角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7.35pt;height:8.9pt;width:15pt;z-index:251665408;v-text-anchor:middle;mso-width-relative:page;mso-height-relative:page;" fillcolor="#114F65" filled="t" stroked="f" coordsize="21600,21600" o:gfxdata="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iA7VtoAAAALAQAADwAAAAAAAAABACAAAAAiAAAAZHJzL2Rvd25y&#10;ZXYueG1sUEsBAhQAFAAAAAgAh07iQOTeOsT8AQAAvgMAAA4AAAAAAAAAAQAgAAAAKQEAAGRycy9l&#10;Mm9Eb2MueG1sUEsFBgAAAAAGAAYAWQEAAJc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735330</wp:posOffset>
                </wp:positionV>
                <wp:extent cx="1590675" cy="481330"/>
                <wp:effectExtent l="0" t="0" r="0" b="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13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软件技能息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7.9pt;height:37.9pt;width:125.25pt;z-index:251670528;v-text-anchor:middle;mso-width-relative:page;mso-height-relative:page;" filled="f" stroked="f" coordsize="21600,21600" o:gfxdata="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GzqGHYAAAACwEAAA8AAAAAAAAAAQAgAAAAIgAA&#10;AGRycy9kb3ducmV2LnhtbFBLAQIUABQAAAAIAIdO4kDSZlDwzwEAAGwDAAAOAAAAAAAAAAEAIAAA&#10;ACc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软件技能息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843280</wp:posOffset>
                </wp:positionV>
                <wp:extent cx="2180590" cy="346710"/>
                <wp:effectExtent l="0" t="0" r="10160" b="15240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66.4pt;height:27.3pt;width:171.7pt;z-index:251663360;v-text-anchor:middle;mso-width-relative:page;mso-height-relative:page;" fillcolor="#2192BC" filled="t" stroked="f" coordsize="21600,21600" o:gfxdata="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ecXLXZAAAADAEA&#10;AA8AAAAAAAAAAQAgAAAAIgAAAGRycy9kb3ducmV2LnhtbFBLAQIUABQAAAAIAIdO4kAn8sNo4AEA&#10;AJUDAAAOAAAAAAAAAAEAIAAAACgBAABkcnMvZTJvRG9jLnhtbFBLBQYAAAAABgAGAFkBAAB6BQAA&#10;AAA=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1527810</wp:posOffset>
                </wp:positionV>
                <wp:extent cx="1828800" cy="1790700"/>
                <wp:effectExtent l="0" t="0" r="0" b="0"/>
                <wp:wrapNone/>
                <wp:docPr id="25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0700"/>
                          <a:chOff x="0" y="567086"/>
                          <a:chExt cx="1659297" cy="1428632"/>
                        </a:xfrm>
                      </wpg:grpSpPr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7086"/>
                            <a:ext cx="1134139" cy="1428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t>VS Code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t>Sublime Text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t>Adobe Photoshop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t>Typora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174" y="567086"/>
                            <a:ext cx="499123" cy="1285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t>80%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t>75%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t>50%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t>50%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-78.75pt;margin-top:120.3pt;height:141pt;width:144pt;z-index:251680768;mso-width-relative:page;mso-height-relative:page;" coordorigin="0,567086" coordsize="1659297,1428632" o:gfxdata="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j8RbHcAAAADAEAAA8AAAAAAAAAAQAgAAAAIgAAAGRycy9kb3ducmV2LnhtbFBL&#10;AQIUABQAAAAIAIdO4kAKcYhEnQIAAEwHAAAOAAAAAAAAAAEAIAAAACsBAABkcnMvZTJvRG9jLnht&#10;bFBLBQYAAAAABgAGAFkBAAA6BgAAAAA=&#10;">
                <o:lock v:ext="edit" aspectratio="f"/>
                <v:shape id="文本框 2" o:spid="_x0000_s1026" o:spt="202" type="#_x0000_t202" style="position:absolute;left:0;top:567086;height:1428632;width:1134139;" filled="f" stroked="f" coordsize="21600,21600" o:gfxdata="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qp1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VS Code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Sublime Text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Adobe Photoshop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Typora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60174;top:567086;height:1285769;width:499123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80%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75%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50%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50%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5852795</wp:posOffset>
                </wp:positionV>
                <wp:extent cx="4857750" cy="1849755"/>
                <wp:effectExtent l="0" t="0" r="0" b="0"/>
                <wp:wrapNone/>
                <wp:docPr id="287" name="矩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850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本科研究生就读于南京农业大学，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学习研究领域涉及多学科，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W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eb前端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单片机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有机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合成、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杀菌剂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活性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等等，具有较强的自我学习能力；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喜欢阅读英文原版书籍，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提高英语水平有一定帮助，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读研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期间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过全英墙报展示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，并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进行全英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文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讲解；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喜欢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打乒乓球，不仅仅可以锻炼身体，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还可以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增强自身的专注性，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</w:rPr>
                              <w:t>做到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</w:rPr>
                              <w:t>全身心投入。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7pt;margin-top:460.85pt;height:145.65pt;width:382.5pt;z-index:251634688;mso-width-relative:page;mso-height-relative:page;" filled="f" stroked="f" coordsize="21600,21600" o:gfxdata="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AZiSD3AAAAAwBAAAPAAAAAAAAAAEAIAAAACIAAABkcnMvZG93&#10;bnJldi54bWxQSwECFAAUAAAACACHTuJA9ckduIoBAADx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本科研究生就读于南京农业大学，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所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学习研究领域涉及多学科，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如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W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eb前端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、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单片机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、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有机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合成、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杀菌剂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活性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等等，具有较强的自我学习能力；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喜欢阅读英文原版书籍，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提高英语水平有一定帮助，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读研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期间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进行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过全英墙报展示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，并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进行全英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文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讲解；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rFonts w:ascii="微软雅黑" w:hAnsi="微软雅黑" w:eastAsia="微软雅黑" w:cstheme="minorBidi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喜欢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打乒乓球，不仅仅可以锻炼身体，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还可以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增强自身的专注性，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</w:rPr>
                        <w:t>做到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</w:rPr>
                        <w:t>全身心投入。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5201920</wp:posOffset>
                </wp:positionV>
                <wp:extent cx="227330" cy="259080"/>
                <wp:effectExtent l="0" t="0" r="1270" b="7620"/>
                <wp:wrapNone/>
                <wp:docPr id="284" name="平行四边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8pt;margin-top:409.6pt;height:20.4pt;width:17.9pt;z-index:251663360;v-text-anchor:middle;mso-width-relative:page;mso-height-relative:page;" fillcolor="#2192BC" filled="t" stroked="f" coordsize="21600,21600" o:gfxdata="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oVTvjaAAAACwEAAA8AAAAAAAAAAQAgAAAAIgAAAGRy&#10;cy9kb3ducmV2LnhtbFBLAQIUABQAAAAIAIdO4kCIyx/8AwIAAMcDAAAOAAAAAAAAAAEAIAAAACkB&#10;AABkcnMvZTJvRG9jLnhtbFBLBQYAAAAABgAGAFkBAACeBQAAAAA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5201920</wp:posOffset>
                </wp:positionV>
                <wp:extent cx="4705985" cy="259080"/>
                <wp:effectExtent l="0" t="0" r="18415" b="7620"/>
                <wp:wrapNone/>
                <wp:docPr id="283" name="任意多边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9.45pt;margin-top:409.6pt;height:20.4pt;width:370.55pt;z-index:251660288;v-text-anchor:middle;mso-width-relative:page;mso-height-relative:page;" fillcolor="#4A4E59" filled="t" stroked="f" coordsize="4706252,259229" o:gfxdata="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Ab&#10;JMK82AAAAAsBAAAPAAAAAAAAAAEAIAAAACIAAABkcnMvZG93bnJldi54bWxQSwECFAAUAAAACACH&#10;TuJAzxlUaSUEAACzDwAADgAAAAAAAAABACAAAAAnAQAAZHJzL2Uyb0RvYy54bWxQSwUGAAAAAAYA&#10;BgBZAQAAvgcAAAAA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5201920</wp:posOffset>
                </wp:positionV>
                <wp:extent cx="227330" cy="259080"/>
                <wp:effectExtent l="0" t="0" r="1270" b="7620"/>
                <wp:wrapNone/>
                <wp:docPr id="285" name="平行四边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7.9pt;margin-top:409.6pt;height:20.4pt;width:17.9pt;z-index:251684864;v-text-anchor:middle;mso-width-relative:page;mso-height-relative:page;" fillcolor="#4A4E59" filled="t" stroked="f" coordsize="21600,21600" o:gfxdata="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mCV4u2QAAAAsBAAAP&#10;AAAAAAAAAAEAIAAAACIAAABkcnMvZG93bnJldi54bWxQSwECFAAUAAAACACHTuJATeX3tRcCAADv&#10;AwAADgAAAAAAAAABACAAAAAoAQAAZHJzL2Uyb0RvYy54bWxQSwUGAAAAAAYABgBZAQAAsQUAAAAA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5217160</wp:posOffset>
                </wp:positionV>
                <wp:extent cx="1878965" cy="243840"/>
                <wp:effectExtent l="0" t="0" r="0" b="0"/>
                <wp:wrapNone/>
                <wp:docPr id="286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个人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5pt;margin-top:410.8pt;height:19.2pt;width:147.95pt;z-index:251706368;mso-width-relative:page;mso-height-relative:page;" filled="f" stroked="f" coordsize="21600,21600" o:gfxdata="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dhA5I2AAAAAsBAAAPAAAA&#10;AAAAAAEAIAAAACIAAABkcnMvZG93bnJldi54bWxQSwECFAAUAAAACACHTuJAavUXNqMBAAAT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个人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391795</wp:posOffset>
                </wp:positionV>
                <wp:extent cx="4857115" cy="477901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115" cy="47788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名称：P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C端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旅游网站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这是个PC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旅游网站，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实现主页页面布局，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登陆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注册页面，个人游记展示与上传，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结伴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信息发布与展示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页面切换以及详情页页面渲染等业务功能。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使用MVVM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前端框架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ngular搭建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整个项目，并利用路由切换页面；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使用css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框架B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ootstrap进行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页面布局达到PC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页面布局自适应；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登陆注册功能使用Bootstrap中的模态框功能实现效果，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将数据存储与session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登陆注册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功能及校验由后台语言PHP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调用jQuery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以及jQuery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 xml:space="preserve"> UI完成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页面交互及部分功能开发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  <w:t>日期选择等；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720" w:firstLine="0" w:firstLineChars="0"/>
                              <w:rPr>
                                <w:rFonts w:ascii="微软雅黑" w:hAnsi="微软雅黑" w:eastAsia="微软雅黑" w:cs="微软雅黑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4pt;margin-top:30.85pt;height:376.3pt;width:382.45pt;z-index:251612160;mso-width-relative:page;mso-height-relative:page;" filled="f" stroked="f" coordsize="21600,21600" o:gfxdata="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LxJITbAAAACgEAAA8AAAAAAAAAAQAgAAAAIgAAAGRycy9kb3du&#10;cmV2LnhtbFBLAQIUABQAAAAIAIdO4kB//UR2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名称：P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C端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旅游网站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项目描述：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这是个PC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端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旅游网站，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实现主页页面布局，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登陆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注册页面，个人游记展示与上传，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结伴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信息发布与展示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功能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以及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页面切换以及详情页页面渲染等业务功能。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责任描述：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使用MVVM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前端框架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A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ngular搭建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整个项目，并利用路由切换页面；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使用css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框架B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ootstrap进行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页面布局达到PC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端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页面布局自适应；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登陆注册功能使用Bootstrap中的模态框功能实现效果，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并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将数据存储与session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；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登陆注册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功能及校验由后台语言PHP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  <w:lang w:val="zh-CN"/>
                        </w:rPr>
                        <w:t>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调用jQuery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以及jQuery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 xml:space="preserve"> UI完成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页面交互及部分功能开发</w:t>
                      </w:r>
                      <w:r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如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  <w:t>日期选择等；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720" w:firstLine="0" w:firstLineChars="0"/>
                        <w:rPr>
                          <w:rFonts w:ascii="微软雅黑" w:hAnsi="微软雅黑" w:eastAsia="微软雅黑" w:cs="微软雅黑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0</wp:posOffset>
                </wp:positionV>
                <wp:extent cx="3363595" cy="243840"/>
                <wp:effectExtent l="0" t="0" r="0" b="0"/>
                <wp:wrapNone/>
                <wp:docPr id="24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68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00B0F0"/>
                                <w:kern w:val="24"/>
                              </w:rPr>
                              <w:t xml:space="preserve">项目经验  </w:t>
                            </w:r>
                            <w:r>
                              <w:rPr>
                                <w:rFonts w:ascii="方正兰亭粗黑简体" w:eastAsia="方正兰亭粗黑简体"/>
                                <w:color w:val="FFFFFF"/>
                                <w:kern w:val="24"/>
                                <w:sz w:val="22"/>
                              </w:rPr>
                              <w:t>Experience Details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2.85pt;margin-top:0pt;height:19.2pt;width:264.85pt;z-index:251629568;mso-width-relative:page;mso-height-relative:page;" filled="f" stroked="f" coordsize="21600,21600" o:gfxdata="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o07nNYAAAAHAQAADwAAAAAA&#10;AAABACAAAAAiAAAAZHJzL2Rvd25yZXYueG1sUEsBAhQAFAAAAAgAh07iQEkpI2+jAQAAEwMAAA4A&#10;AAAAAAAAAQAgAAAAJ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 w:ascii="方正兰亭粗黑简体" w:eastAsia="方正兰亭粗黑简体"/>
                          <w:color w:val="00B0F0"/>
                          <w:kern w:val="24"/>
                        </w:rPr>
                        <w:t xml:space="preserve">项目经验  </w:t>
                      </w:r>
                      <w:r>
                        <w:rPr>
                          <w:rFonts w:ascii="方正兰亭粗黑简体" w:eastAsia="方正兰亭粗黑简体"/>
                          <w:color w:val="FFFFFF"/>
                          <w:kern w:val="24"/>
                          <w:sz w:val="22"/>
                        </w:rPr>
                        <w:t>Experience Details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2540</wp:posOffset>
                </wp:positionV>
                <wp:extent cx="4705985" cy="259080"/>
                <wp:effectExtent l="0" t="0" r="18415" b="7620"/>
                <wp:wrapNone/>
                <wp:docPr id="247" name="任意多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2pt;margin-top:0.2pt;height:20.4pt;width:370.55pt;z-index:251655168;v-text-anchor:middle;mso-width-relative:page;mso-height-relative:page;" fillcolor="#4A4E59" filled="t" stroked="f" coordsize="4706252,259229" o:gfxdata="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BFXt5x&#10;1QAAAAcBAAAPAAAAAAAAAAEAIAAAACIAAABkcnMvZG93bnJldi54bWxQSwECFAAUAAAACACHTuJA&#10;O+TqZCUEAACzDwAADgAAAAAAAAABACAAAAAkAQAAZHJzL2Uyb0RvYy54bWxQSwUGAAAAAAYABgBZ&#10;AQAAuwcAAAAA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2540</wp:posOffset>
                </wp:positionV>
                <wp:extent cx="227330" cy="259080"/>
                <wp:effectExtent l="0" t="0" r="1270" b="7620"/>
                <wp:wrapNone/>
                <wp:docPr id="248" name="平行四边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1.75pt;margin-top:0.2pt;height:20.4pt;width:17.9pt;z-index:251673600;v-text-anchor:middle;mso-width-relative:page;mso-height-relative:page;" fillcolor="#2192BC" filled="t" stroked="f" coordsize="21600,21600" o:gfxdata="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Ih7vbXAAAABwEAAA8AAAAAAAAAAQAgAAAAIgAAAGRycy9k&#10;b3ducmV2LnhtbFBLAQIUABQAAAAIAIdO4kAItpkWAwIAAMcDAAAOAAAAAAAAAAEAIAAAACYBAABk&#10;cnMvZTJvRG9jLnhtbFBLBQYAAAAABgAGAFkBAACbBQAAAAA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2540</wp:posOffset>
                </wp:positionV>
                <wp:extent cx="227330" cy="259080"/>
                <wp:effectExtent l="0" t="0" r="1270" b="7620"/>
                <wp:wrapNone/>
                <wp:docPr id="250" name="平行四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1.65pt;margin-top:0.2pt;height:20.4pt;width:17.9pt;z-index:251674624;v-text-anchor:middle;mso-width-relative:page;mso-height-relative:page;" fillcolor="#4A4E59" filled="t" stroked="f" coordsize="21600,21600" o:gfxdata="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BYlXNUAAAAHAQAADwAAAAAA&#10;AAABACAAAAAiAAAAZHJzL2Rvd25yZXYueG1sUEsBAhQAFAAAAAgAh07iQKPx2JsWAgAA7wMAAA4A&#10;AAAAAAAAAQAgAAAAJAEAAGRycy9lMm9Eb2MueG1sUEsFBgAAAAAGAAYAWQEAAKw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3878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-927100</wp:posOffset>
                </wp:positionV>
                <wp:extent cx="7796530" cy="10920730"/>
                <wp:effectExtent l="0" t="0" r="1397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530" cy="10920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3pt;height:859.9pt;width:613.9pt;z-index:-251686912;v-text-anchor:middle;mso-width-relative:page;mso-height-relative:page;" fillcolor="#FFFFFF [3212]" filled="t" stroked="f" coordsize="21600,21600" o:gfxdata="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++Dyg3AAAAA8B&#10;AAAPAAAAAAAAAAEAIAAAACIAAABkcnMvZG93bnJldi54bWxQSwECFAAUAAAACACHTuJACY115lAC&#10;AAB/BAAADgAAAAAAAAABACAAAAAr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85888;v-text-anchor:middle;mso-width-relative:page;mso-height-relative:page;" fillcolor="#FFFFFF [3212]" filled="t" stroked="f" coordsize="21600,21600" o:gfxdata="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E5yNN0AAAAP&#10;AQAADwAAAAAAAAABACAAAAAiAAAAZHJzL2Rvd25yZXYueG1sUEsBAhQAFAAAAAgAh07iQDGLkFVQ&#10;AgAAfw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0" t="0" r="1016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41856;v-text-anchor:middle;mso-width-relative:page;mso-height-relative:page;" fillcolor="#2192BC" filled="t" stroked="f" coordsize="21600,21600" o:gfxdata="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2p0m9kAAAAMAQAADwAAAAAA&#10;AAABACAAAAAiAAAAZHJzL2Rvd25yZXYueG1sUEsBAhQAFAAAAAgAh07iQL2T1xTZAQAAhgMAAA4A&#10;AAAAAAAAAQAgAAAAKAEAAGRycy9lMm9Eb2MueG1sUEsFBgAAAAAGAAYAWQEAAHM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44928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4595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读书，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喜欢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阅读原版英文书籍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360"/>
                              <w:textAlignment w:val="baseline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乒乓球，有利于做事的专注性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61312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9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读书，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喜欢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阅读原版英文书籍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360"/>
                        <w:textAlignment w:val="baseline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9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乒乓球，有利于做事的专注性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50B"/>
    <w:multiLevelType w:val="multilevel"/>
    <w:tmpl w:val="0FDB650B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86E353C"/>
    <w:multiLevelType w:val="multilevel"/>
    <w:tmpl w:val="286E35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060A77"/>
    <w:multiLevelType w:val="multilevel"/>
    <w:tmpl w:val="34060A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38F0631"/>
    <w:multiLevelType w:val="multilevel"/>
    <w:tmpl w:val="438F0631"/>
    <w:lvl w:ilvl="0" w:tentative="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33B91"/>
    <w:multiLevelType w:val="multilevel"/>
    <w:tmpl w:val="4A833B9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3673D2"/>
    <w:multiLevelType w:val="multilevel"/>
    <w:tmpl w:val="4C3673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微软雅黑"/>
        <w:color w:val="2D2D2D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776F0A"/>
    <w:multiLevelType w:val="multilevel"/>
    <w:tmpl w:val="59776F0A"/>
    <w:lvl w:ilvl="0" w:tentative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80" w:hanging="420"/>
      </w:pPr>
    </w:lvl>
    <w:lvl w:ilvl="2" w:tentative="0">
      <w:start w:val="1"/>
      <w:numFmt w:val="lowerRoman"/>
      <w:lvlText w:val="%3."/>
      <w:lvlJc w:val="right"/>
      <w:pPr>
        <w:ind w:left="1600" w:hanging="420"/>
      </w:pPr>
    </w:lvl>
    <w:lvl w:ilvl="3" w:tentative="0">
      <w:start w:val="1"/>
      <w:numFmt w:val="decimal"/>
      <w:lvlText w:val="%4."/>
      <w:lvlJc w:val="left"/>
      <w:pPr>
        <w:ind w:left="2020" w:hanging="420"/>
      </w:pPr>
    </w:lvl>
    <w:lvl w:ilvl="4" w:tentative="0">
      <w:start w:val="1"/>
      <w:numFmt w:val="lowerLetter"/>
      <w:lvlText w:val="%5)"/>
      <w:lvlJc w:val="left"/>
      <w:pPr>
        <w:ind w:left="2440" w:hanging="420"/>
      </w:pPr>
    </w:lvl>
    <w:lvl w:ilvl="5" w:tentative="0">
      <w:start w:val="1"/>
      <w:numFmt w:val="lowerRoman"/>
      <w:lvlText w:val="%6."/>
      <w:lvlJc w:val="right"/>
      <w:pPr>
        <w:ind w:left="2860" w:hanging="420"/>
      </w:pPr>
    </w:lvl>
    <w:lvl w:ilvl="6" w:tentative="0">
      <w:start w:val="1"/>
      <w:numFmt w:val="decimal"/>
      <w:lvlText w:val="%7."/>
      <w:lvlJc w:val="left"/>
      <w:pPr>
        <w:ind w:left="3280" w:hanging="420"/>
      </w:pPr>
    </w:lvl>
    <w:lvl w:ilvl="7" w:tentative="0">
      <w:start w:val="1"/>
      <w:numFmt w:val="lowerLetter"/>
      <w:lvlText w:val="%8)"/>
      <w:lvlJc w:val="left"/>
      <w:pPr>
        <w:ind w:left="3700" w:hanging="420"/>
      </w:pPr>
    </w:lvl>
    <w:lvl w:ilvl="8" w:tentative="0">
      <w:start w:val="1"/>
      <w:numFmt w:val="lowerRoman"/>
      <w:lvlText w:val="%9."/>
      <w:lvlJc w:val="right"/>
      <w:pPr>
        <w:ind w:left="4120" w:hanging="420"/>
      </w:pPr>
    </w:lvl>
  </w:abstractNum>
  <w:abstractNum w:abstractNumId="7">
    <w:nsid w:val="78FA4F3A"/>
    <w:multiLevelType w:val="multilevel"/>
    <w:tmpl w:val="78FA4F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微软雅黑"/>
        <w:color w:val="2D2D2D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DD81E92"/>
    <w:multiLevelType w:val="multilevel"/>
    <w:tmpl w:val="7DD81E92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07333D"/>
    <w:rsid w:val="00095117"/>
    <w:rsid w:val="000A6A47"/>
    <w:rsid w:val="001113B8"/>
    <w:rsid w:val="001130E8"/>
    <w:rsid w:val="00127990"/>
    <w:rsid w:val="001676D9"/>
    <w:rsid w:val="00171F06"/>
    <w:rsid w:val="001F3B1A"/>
    <w:rsid w:val="001F4208"/>
    <w:rsid w:val="00202933"/>
    <w:rsid w:val="00207B1E"/>
    <w:rsid w:val="002661CA"/>
    <w:rsid w:val="002768D9"/>
    <w:rsid w:val="00283E04"/>
    <w:rsid w:val="002E6735"/>
    <w:rsid w:val="00326F5A"/>
    <w:rsid w:val="00341342"/>
    <w:rsid w:val="00373476"/>
    <w:rsid w:val="00392A6D"/>
    <w:rsid w:val="00396970"/>
    <w:rsid w:val="003B04AB"/>
    <w:rsid w:val="003F1C60"/>
    <w:rsid w:val="0040512B"/>
    <w:rsid w:val="004B46B5"/>
    <w:rsid w:val="004B666A"/>
    <w:rsid w:val="004E23CD"/>
    <w:rsid w:val="00530524"/>
    <w:rsid w:val="00541F18"/>
    <w:rsid w:val="00561441"/>
    <w:rsid w:val="00567F2E"/>
    <w:rsid w:val="00592E80"/>
    <w:rsid w:val="006129AA"/>
    <w:rsid w:val="006867FB"/>
    <w:rsid w:val="006F35BB"/>
    <w:rsid w:val="007032B2"/>
    <w:rsid w:val="007053AD"/>
    <w:rsid w:val="007131CF"/>
    <w:rsid w:val="00744C1D"/>
    <w:rsid w:val="00753587"/>
    <w:rsid w:val="00763972"/>
    <w:rsid w:val="007669CA"/>
    <w:rsid w:val="00770B3A"/>
    <w:rsid w:val="00772783"/>
    <w:rsid w:val="007A4FCB"/>
    <w:rsid w:val="007D63C5"/>
    <w:rsid w:val="007F40EE"/>
    <w:rsid w:val="007F56CF"/>
    <w:rsid w:val="00843008"/>
    <w:rsid w:val="0085701E"/>
    <w:rsid w:val="0086019E"/>
    <w:rsid w:val="008B11F0"/>
    <w:rsid w:val="008D4CC7"/>
    <w:rsid w:val="008F125B"/>
    <w:rsid w:val="00900224"/>
    <w:rsid w:val="009242D7"/>
    <w:rsid w:val="00947C10"/>
    <w:rsid w:val="00971C0E"/>
    <w:rsid w:val="00983276"/>
    <w:rsid w:val="00991E2B"/>
    <w:rsid w:val="009A470E"/>
    <w:rsid w:val="009A60D9"/>
    <w:rsid w:val="009E287D"/>
    <w:rsid w:val="009F018A"/>
    <w:rsid w:val="009F54AB"/>
    <w:rsid w:val="00A55452"/>
    <w:rsid w:val="00A57971"/>
    <w:rsid w:val="00A71014"/>
    <w:rsid w:val="00A748AB"/>
    <w:rsid w:val="00AA4A3C"/>
    <w:rsid w:val="00AA7BD4"/>
    <w:rsid w:val="00AE0B9D"/>
    <w:rsid w:val="00B22973"/>
    <w:rsid w:val="00B86EB7"/>
    <w:rsid w:val="00BB1C9C"/>
    <w:rsid w:val="00BB3B1D"/>
    <w:rsid w:val="00BC14E6"/>
    <w:rsid w:val="00BC7CF3"/>
    <w:rsid w:val="00BD3690"/>
    <w:rsid w:val="00C04F81"/>
    <w:rsid w:val="00C507EF"/>
    <w:rsid w:val="00C86A7D"/>
    <w:rsid w:val="00CD42FB"/>
    <w:rsid w:val="00CE35BF"/>
    <w:rsid w:val="00D01E3F"/>
    <w:rsid w:val="00D04534"/>
    <w:rsid w:val="00D32972"/>
    <w:rsid w:val="00D63AB9"/>
    <w:rsid w:val="00DC0239"/>
    <w:rsid w:val="00E411D6"/>
    <w:rsid w:val="00E41974"/>
    <w:rsid w:val="00E5580E"/>
    <w:rsid w:val="00E80107"/>
    <w:rsid w:val="00EB5F94"/>
    <w:rsid w:val="00ED4BD3"/>
    <w:rsid w:val="00F12647"/>
    <w:rsid w:val="00F353EA"/>
    <w:rsid w:val="00F60FF0"/>
    <w:rsid w:val="00FA0B4F"/>
    <w:rsid w:val="00FE7A3F"/>
    <w:rsid w:val="00FF2CA4"/>
    <w:rsid w:val="00FF60FD"/>
    <w:rsid w:val="00FF7B78"/>
    <w:rsid w:val="08495D87"/>
    <w:rsid w:val="24BA380D"/>
    <w:rsid w:val="2F712A5F"/>
    <w:rsid w:val="375A493F"/>
    <w:rsid w:val="73066501"/>
    <w:rsid w:val="763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5"/>
    <w:link w:val="3"/>
    <w:uiPriority w:val="99"/>
    <w:rPr>
      <w:kern w:val="2"/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3</Pages>
  <Words>10</Words>
  <Characters>63</Characters>
  <Lines>1</Lines>
  <Paragraphs>1</Paragraphs>
  <TotalTime>0</TotalTime>
  <ScaleCrop>false</ScaleCrop>
  <LinksUpToDate>false</LinksUpToDate>
  <CharactersWithSpaces>72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User01</cp:lastModifiedBy>
  <dcterms:modified xsi:type="dcterms:W3CDTF">2017-11-06T03:17:57Z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